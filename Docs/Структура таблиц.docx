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835" w:rsidRPr="00EC5461" w:rsidRDefault="00465F6B" w:rsidP="0035692F">
      <w:pPr>
        <w:pStyle w:val="a3"/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EC5461">
        <w:rPr>
          <w:rFonts w:ascii="Times New Roman" w:hAnsi="Times New Roman"/>
          <w:color w:val="auto"/>
          <w:sz w:val="28"/>
          <w:szCs w:val="28"/>
        </w:rPr>
        <w:t>ФЕДЕРАЛЬНОЕ АГЕНТСТВО ЖЕЛЕЗНОДОРОЖНОГО ТРАНСПОРТА</w:t>
      </w:r>
    </w:p>
    <w:p w:rsidR="00465F6B" w:rsidRPr="00EC5461" w:rsidRDefault="0005729C" w:rsidP="0035692F">
      <w:pPr>
        <w:pStyle w:val="a3"/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EC5461">
        <w:rPr>
          <w:rFonts w:ascii="Times New Roman" w:hAnsi="Times New Roman"/>
          <w:color w:val="auto"/>
          <w:sz w:val="28"/>
          <w:szCs w:val="28"/>
        </w:rPr>
        <w:t>Федеральное</w:t>
      </w:r>
      <w:r w:rsidR="00465F6B" w:rsidRPr="00EC5461">
        <w:rPr>
          <w:rFonts w:ascii="Times New Roman" w:hAnsi="Times New Roman"/>
          <w:color w:val="auto"/>
          <w:sz w:val="28"/>
          <w:szCs w:val="28"/>
        </w:rPr>
        <w:t xml:space="preserve"> государственное бюджетное образовательное учреждение</w:t>
      </w:r>
    </w:p>
    <w:p w:rsidR="00465F6B" w:rsidRPr="00EC5461" w:rsidRDefault="00465F6B" w:rsidP="0035692F">
      <w:pPr>
        <w:pStyle w:val="a3"/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EC5461">
        <w:rPr>
          <w:rFonts w:ascii="Times New Roman" w:hAnsi="Times New Roman"/>
          <w:color w:val="auto"/>
          <w:sz w:val="28"/>
          <w:szCs w:val="28"/>
        </w:rPr>
        <w:t>высшего образования</w:t>
      </w:r>
    </w:p>
    <w:p w:rsidR="00465F6B" w:rsidRPr="00EC5461" w:rsidRDefault="00465F6B" w:rsidP="00465F6B">
      <w:pPr>
        <w:pStyle w:val="a3"/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EC5461">
        <w:rPr>
          <w:rFonts w:ascii="Times New Roman" w:hAnsi="Times New Roman"/>
          <w:color w:val="auto"/>
          <w:sz w:val="28"/>
          <w:szCs w:val="28"/>
        </w:rPr>
        <w:t>«Иркутский государственный университет путей сообщения»</w:t>
      </w:r>
    </w:p>
    <w:p w:rsidR="008E384C" w:rsidRPr="00EC5461" w:rsidRDefault="00465F6B" w:rsidP="00465F6B">
      <w:pPr>
        <w:pStyle w:val="a3"/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EC5461">
        <w:rPr>
          <w:rFonts w:ascii="Times New Roman" w:hAnsi="Times New Roman"/>
          <w:color w:val="auto"/>
          <w:sz w:val="28"/>
          <w:szCs w:val="28"/>
        </w:rPr>
        <w:t xml:space="preserve">(ФГБОУ ВО </w:t>
      </w:r>
      <w:proofErr w:type="spellStart"/>
      <w:r w:rsidRPr="00EC5461">
        <w:rPr>
          <w:rFonts w:ascii="Times New Roman" w:hAnsi="Times New Roman"/>
          <w:color w:val="auto"/>
          <w:sz w:val="28"/>
          <w:szCs w:val="28"/>
        </w:rPr>
        <w:t>ИрГУПС</w:t>
      </w:r>
      <w:proofErr w:type="spellEnd"/>
      <w:r w:rsidRPr="00EC5461">
        <w:rPr>
          <w:rFonts w:ascii="Times New Roman" w:hAnsi="Times New Roman"/>
          <w:color w:val="auto"/>
          <w:sz w:val="28"/>
          <w:szCs w:val="28"/>
        </w:rPr>
        <w:t xml:space="preserve">) </w:t>
      </w:r>
    </w:p>
    <w:p w:rsidR="00465F6B" w:rsidRPr="00EC5461" w:rsidRDefault="00465F6B" w:rsidP="00465F6B">
      <w:pPr>
        <w:pStyle w:val="a3"/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8E384C" w:rsidRPr="00EC5461" w:rsidRDefault="008E384C" w:rsidP="0035692F">
      <w:pPr>
        <w:pStyle w:val="a4"/>
        <w:spacing w:line="360" w:lineRule="auto"/>
        <w:ind w:left="0"/>
        <w:jc w:val="center"/>
        <w:rPr>
          <w:rFonts w:ascii="Times New Roman" w:hAnsi="Times New Roman"/>
          <w:color w:val="auto"/>
          <w:sz w:val="28"/>
          <w:szCs w:val="28"/>
          <w:lang w:val="ru-RU"/>
        </w:rPr>
      </w:pPr>
      <w:r w:rsidRPr="00EC5461">
        <w:rPr>
          <w:rFonts w:ascii="Times New Roman" w:hAnsi="Times New Roman"/>
          <w:color w:val="auto"/>
          <w:sz w:val="28"/>
          <w:szCs w:val="28"/>
          <w:lang w:val="ru-RU"/>
        </w:rPr>
        <w:t xml:space="preserve">Факультет «Управление на транспорте и </w:t>
      </w:r>
      <w:r w:rsidR="008D5540" w:rsidRPr="00EC5461">
        <w:rPr>
          <w:rFonts w:ascii="Times New Roman" w:hAnsi="Times New Roman"/>
          <w:color w:val="auto"/>
          <w:sz w:val="28"/>
          <w:szCs w:val="28"/>
          <w:lang w:val="ru-RU"/>
        </w:rPr>
        <w:t>информационные</w:t>
      </w:r>
      <w:r w:rsidRPr="00EC5461">
        <w:rPr>
          <w:rFonts w:ascii="Times New Roman" w:hAnsi="Times New Roman"/>
          <w:color w:val="auto"/>
          <w:sz w:val="28"/>
          <w:szCs w:val="28"/>
          <w:lang w:val="ru-RU"/>
        </w:rPr>
        <w:t xml:space="preserve"> технологии»</w:t>
      </w:r>
    </w:p>
    <w:p w:rsidR="008E384C" w:rsidRPr="00EC5461" w:rsidRDefault="008E384C" w:rsidP="0035692F">
      <w:pPr>
        <w:pStyle w:val="a4"/>
        <w:spacing w:line="360" w:lineRule="auto"/>
        <w:ind w:left="0"/>
        <w:jc w:val="center"/>
        <w:rPr>
          <w:rFonts w:ascii="Times New Roman" w:hAnsi="Times New Roman"/>
          <w:color w:val="auto"/>
          <w:sz w:val="28"/>
          <w:szCs w:val="28"/>
          <w:lang w:val="ru-RU"/>
        </w:rPr>
      </w:pPr>
      <w:r w:rsidRPr="00EC5461">
        <w:rPr>
          <w:rFonts w:ascii="Times New Roman" w:hAnsi="Times New Roman"/>
          <w:color w:val="auto"/>
          <w:sz w:val="28"/>
          <w:szCs w:val="28"/>
          <w:lang w:val="ru-RU"/>
        </w:rPr>
        <w:t>Кафедра «</w:t>
      </w:r>
      <w:r w:rsidR="00B93FA3" w:rsidRPr="00EC5461">
        <w:rPr>
          <w:rFonts w:ascii="Times New Roman" w:hAnsi="Times New Roman"/>
          <w:color w:val="auto"/>
          <w:sz w:val="28"/>
          <w:szCs w:val="28"/>
          <w:lang w:val="ru-RU"/>
        </w:rPr>
        <w:t>Информационные системы и защита информации</w:t>
      </w:r>
      <w:r w:rsidRPr="00EC5461">
        <w:rPr>
          <w:rFonts w:ascii="Times New Roman" w:hAnsi="Times New Roman"/>
          <w:color w:val="auto"/>
          <w:sz w:val="28"/>
          <w:szCs w:val="28"/>
          <w:lang w:val="ru-RU"/>
        </w:rPr>
        <w:t>»</w:t>
      </w:r>
    </w:p>
    <w:p w:rsidR="008E384C" w:rsidRPr="00EC5461" w:rsidRDefault="00B2084F" w:rsidP="008E384C">
      <w:pPr>
        <w:spacing w:line="322" w:lineRule="exact"/>
        <w:ind w:right="619"/>
        <w:jc w:val="center"/>
        <w:rPr>
          <w:sz w:val="28"/>
          <w:szCs w:val="28"/>
        </w:rPr>
      </w:pPr>
      <w:r w:rsidRPr="00EC5461">
        <w:rPr>
          <w:sz w:val="28"/>
          <w:szCs w:val="28"/>
        </w:rPr>
        <w:t>Дисциплина «</w:t>
      </w:r>
      <w:r w:rsidR="00BE2DAB" w:rsidRPr="00EC5461">
        <w:rPr>
          <w:sz w:val="28"/>
          <w:szCs w:val="28"/>
        </w:rPr>
        <w:t>Командная разработка программных систем</w:t>
      </w:r>
      <w:r w:rsidRPr="00EC5461">
        <w:rPr>
          <w:sz w:val="28"/>
          <w:szCs w:val="28"/>
        </w:rPr>
        <w:t xml:space="preserve">» </w:t>
      </w:r>
    </w:p>
    <w:p w:rsidR="00191AFB" w:rsidRPr="00EC5461" w:rsidRDefault="00191AFB" w:rsidP="008E384C">
      <w:pPr>
        <w:spacing w:line="322" w:lineRule="exact"/>
        <w:ind w:right="619"/>
        <w:jc w:val="center"/>
        <w:rPr>
          <w:sz w:val="28"/>
          <w:szCs w:val="28"/>
        </w:rPr>
      </w:pPr>
    </w:p>
    <w:p w:rsidR="00191AFB" w:rsidRPr="00EC5461" w:rsidRDefault="00191AFB" w:rsidP="008E384C">
      <w:pPr>
        <w:spacing w:line="322" w:lineRule="exact"/>
        <w:ind w:right="619"/>
        <w:jc w:val="center"/>
        <w:rPr>
          <w:sz w:val="28"/>
          <w:szCs w:val="28"/>
        </w:rPr>
      </w:pPr>
    </w:p>
    <w:p w:rsidR="003B6058" w:rsidRPr="00EC5461" w:rsidRDefault="003B6058" w:rsidP="008E384C">
      <w:pPr>
        <w:spacing w:line="322" w:lineRule="exact"/>
        <w:ind w:right="619"/>
        <w:jc w:val="center"/>
        <w:rPr>
          <w:sz w:val="28"/>
          <w:szCs w:val="28"/>
        </w:rPr>
      </w:pPr>
    </w:p>
    <w:p w:rsidR="003B6058" w:rsidRPr="00EC5461" w:rsidRDefault="003B6058" w:rsidP="008E384C">
      <w:pPr>
        <w:spacing w:line="322" w:lineRule="exact"/>
        <w:ind w:right="619"/>
        <w:jc w:val="center"/>
        <w:rPr>
          <w:sz w:val="28"/>
          <w:szCs w:val="28"/>
        </w:rPr>
      </w:pPr>
    </w:p>
    <w:p w:rsidR="008E384C" w:rsidRPr="00EC5461" w:rsidRDefault="008E384C" w:rsidP="008E384C">
      <w:pPr>
        <w:spacing w:line="322" w:lineRule="exact"/>
        <w:ind w:right="619"/>
        <w:jc w:val="center"/>
        <w:rPr>
          <w:sz w:val="28"/>
          <w:szCs w:val="28"/>
        </w:rPr>
      </w:pPr>
    </w:p>
    <w:p w:rsidR="00E60F41" w:rsidRPr="00EC5461" w:rsidRDefault="009151E4" w:rsidP="009863AD">
      <w:pPr>
        <w:spacing w:line="322" w:lineRule="exact"/>
        <w:ind w:right="619"/>
        <w:jc w:val="center"/>
        <w:rPr>
          <w:sz w:val="28"/>
          <w:szCs w:val="28"/>
        </w:rPr>
      </w:pPr>
      <w:r>
        <w:rPr>
          <w:sz w:val="28"/>
          <w:szCs w:val="28"/>
        </w:rPr>
        <w:t>ПРОЕКТИРОВАНИЕ СТРУКТУР ТАБЛИЦ</w:t>
      </w:r>
      <w:r w:rsidR="00E60F41" w:rsidRPr="00EC5461">
        <w:rPr>
          <w:sz w:val="28"/>
          <w:szCs w:val="28"/>
        </w:rPr>
        <w:t>.</w:t>
      </w:r>
    </w:p>
    <w:p w:rsidR="008E384C" w:rsidRPr="00EC5461" w:rsidRDefault="008E384C" w:rsidP="008E384C">
      <w:pPr>
        <w:spacing w:line="322" w:lineRule="exact"/>
        <w:ind w:right="619"/>
        <w:jc w:val="center"/>
        <w:rPr>
          <w:sz w:val="28"/>
          <w:szCs w:val="28"/>
        </w:rPr>
      </w:pPr>
    </w:p>
    <w:p w:rsidR="008E384C" w:rsidRPr="00EC5461" w:rsidRDefault="008E384C" w:rsidP="008E384C">
      <w:pPr>
        <w:spacing w:line="322" w:lineRule="exact"/>
        <w:ind w:right="619"/>
        <w:jc w:val="center"/>
        <w:rPr>
          <w:sz w:val="28"/>
          <w:szCs w:val="28"/>
        </w:rPr>
      </w:pPr>
      <w:r w:rsidRPr="00EC5461">
        <w:rPr>
          <w:sz w:val="28"/>
          <w:szCs w:val="28"/>
        </w:rPr>
        <w:t>Лабораторная работа</w:t>
      </w:r>
      <w:r w:rsidR="001B3A49">
        <w:rPr>
          <w:sz w:val="28"/>
          <w:szCs w:val="28"/>
        </w:rPr>
        <w:t xml:space="preserve"> № 2</w:t>
      </w:r>
    </w:p>
    <w:p w:rsidR="008E384C" w:rsidRPr="00EC5461" w:rsidRDefault="008E384C" w:rsidP="008E384C">
      <w:pPr>
        <w:spacing w:line="322" w:lineRule="exact"/>
        <w:ind w:right="619"/>
        <w:jc w:val="center"/>
        <w:rPr>
          <w:sz w:val="28"/>
          <w:szCs w:val="28"/>
        </w:rPr>
      </w:pPr>
    </w:p>
    <w:p w:rsidR="008E384C" w:rsidRPr="00EC5461" w:rsidRDefault="007341D0" w:rsidP="008E384C">
      <w:pPr>
        <w:spacing w:after="298" w:line="322" w:lineRule="exact"/>
        <w:ind w:right="619"/>
        <w:jc w:val="center"/>
        <w:rPr>
          <w:sz w:val="28"/>
          <w:szCs w:val="28"/>
        </w:rPr>
      </w:pPr>
      <w:r w:rsidRPr="00EC5461">
        <w:rPr>
          <w:sz w:val="28"/>
          <w:szCs w:val="28"/>
        </w:rPr>
        <w:t>Л</w:t>
      </w:r>
      <w:r w:rsidR="00B2084F" w:rsidRPr="00EC5461">
        <w:rPr>
          <w:sz w:val="28"/>
          <w:szCs w:val="28"/>
        </w:rPr>
        <w:t>Р.4302</w:t>
      </w:r>
      <w:r w:rsidR="008E384C" w:rsidRPr="00EC5461">
        <w:rPr>
          <w:sz w:val="28"/>
          <w:szCs w:val="28"/>
        </w:rPr>
        <w:t>00.09.03.04.</w:t>
      </w:r>
      <w:r w:rsidR="004F0B4D" w:rsidRPr="00EC5461">
        <w:rPr>
          <w:sz w:val="28"/>
          <w:szCs w:val="28"/>
        </w:rPr>
        <w:t>125</w:t>
      </w:r>
      <w:r w:rsidR="00827835" w:rsidRPr="00EC5461">
        <w:rPr>
          <w:sz w:val="28"/>
          <w:szCs w:val="28"/>
        </w:rPr>
        <w:t>.</w:t>
      </w:r>
      <w:r w:rsidR="008E384C" w:rsidRPr="00EC5461">
        <w:rPr>
          <w:sz w:val="28"/>
          <w:szCs w:val="28"/>
        </w:rPr>
        <w:t>ПЗ</w:t>
      </w:r>
      <w:r w:rsidR="003B6058" w:rsidRPr="00EC5461">
        <w:rPr>
          <w:sz w:val="28"/>
          <w:szCs w:val="28"/>
        </w:rPr>
        <w:t xml:space="preserve"> </w:t>
      </w:r>
      <w:r w:rsidR="00672F0E" w:rsidRPr="00EC5461">
        <w:rPr>
          <w:sz w:val="28"/>
          <w:szCs w:val="28"/>
        </w:rPr>
        <w:t>–</w:t>
      </w:r>
      <w:r w:rsidR="00BE2DAB" w:rsidRPr="00EC5461">
        <w:rPr>
          <w:sz w:val="28"/>
          <w:szCs w:val="28"/>
        </w:rPr>
        <w:t xml:space="preserve"> 2018</w:t>
      </w:r>
    </w:p>
    <w:p w:rsidR="008E384C" w:rsidRPr="00EC5461" w:rsidRDefault="008E384C" w:rsidP="008E384C">
      <w:pPr>
        <w:spacing w:after="298" w:line="322" w:lineRule="exact"/>
        <w:ind w:right="619"/>
        <w:jc w:val="center"/>
        <w:rPr>
          <w:sz w:val="28"/>
          <w:szCs w:val="28"/>
        </w:rPr>
      </w:pPr>
    </w:p>
    <w:p w:rsidR="00191AFB" w:rsidRPr="00EC5461" w:rsidRDefault="00191AFB" w:rsidP="008E384C">
      <w:pPr>
        <w:spacing w:after="298" w:line="322" w:lineRule="exact"/>
        <w:ind w:right="619"/>
        <w:jc w:val="center"/>
        <w:rPr>
          <w:sz w:val="28"/>
          <w:szCs w:val="28"/>
        </w:rPr>
      </w:pPr>
    </w:p>
    <w:p w:rsidR="008E384C" w:rsidRPr="00EC5461" w:rsidRDefault="008E384C" w:rsidP="008E384C">
      <w:pPr>
        <w:rPr>
          <w:sz w:val="28"/>
          <w:szCs w:val="28"/>
        </w:rPr>
      </w:pPr>
    </w:p>
    <w:p w:rsidR="008E384C" w:rsidRPr="00EC5461" w:rsidRDefault="008E384C" w:rsidP="008E384C">
      <w:pPr>
        <w:rPr>
          <w:sz w:val="28"/>
          <w:szCs w:val="28"/>
        </w:rPr>
      </w:pPr>
      <w:r w:rsidRPr="00EC5461">
        <w:rPr>
          <w:sz w:val="28"/>
          <w:szCs w:val="28"/>
        </w:rPr>
        <w:t>Выполнил</w:t>
      </w:r>
      <w:r w:rsidR="004F0B4D" w:rsidRPr="00EC5461">
        <w:rPr>
          <w:sz w:val="28"/>
          <w:szCs w:val="28"/>
        </w:rPr>
        <w:t>а</w:t>
      </w:r>
      <w:r w:rsidR="00083675" w:rsidRPr="00EC5461">
        <w:rPr>
          <w:sz w:val="28"/>
          <w:szCs w:val="28"/>
        </w:rPr>
        <w:t>:</w:t>
      </w:r>
      <w:r w:rsidR="0035692F" w:rsidRPr="00EC5461">
        <w:rPr>
          <w:sz w:val="28"/>
          <w:szCs w:val="28"/>
        </w:rPr>
        <w:tab/>
      </w:r>
      <w:r w:rsidR="0035692F" w:rsidRPr="00EC5461">
        <w:rPr>
          <w:sz w:val="28"/>
          <w:szCs w:val="28"/>
        </w:rPr>
        <w:tab/>
      </w:r>
      <w:r w:rsidR="0035692F" w:rsidRPr="00EC5461">
        <w:rPr>
          <w:sz w:val="28"/>
          <w:szCs w:val="28"/>
        </w:rPr>
        <w:tab/>
      </w:r>
      <w:r w:rsidR="0035692F" w:rsidRPr="00EC5461">
        <w:rPr>
          <w:sz w:val="28"/>
          <w:szCs w:val="28"/>
        </w:rPr>
        <w:tab/>
      </w:r>
      <w:r w:rsidR="0035692F" w:rsidRPr="00EC5461">
        <w:rPr>
          <w:sz w:val="28"/>
          <w:szCs w:val="28"/>
        </w:rPr>
        <w:tab/>
      </w:r>
      <w:r w:rsidR="0035692F" w:rsidRPr="00EC5461">
        <w:rPr>
          <w:sz w:val="28"/>
          <w:szCs w:val="28"/>
        </w:rPr>
        <w:tab/>
      </w:r>
      <w:r w:rsidR="00672F0E" w:rsidRPr="00EC5461">
        <w:rPr>
          <w:sz w:val="28"/>
          <w:szCs w:val="28"/>
        </w:rPr>
        <w:tab/>
      </w:r>
      <w:r w:rsidRPr="00EC5461">
        <w:rPr>
          <w:sz w:val="28"/>
          <w:szCs w:val="28"/>
        </w:rPr>
        <w:t>Проверил</w:t>
      </w:r>
      <w:r w:rsidR="00A9439A" w:rsidRPr="00EC5461">
        <w:rPr>
          <w:sz w:val="28"/>
          <w:szCs w:val="28"/>
        </w:rPr>
        <w:t>а</w:t>
      </w:r>
      <w:r w:rsidR="00083675" w:rsidRPr="00EC5461">
        <w:rPr>
          <w:sz w:val="28"/>
          <w:szCs w:val="28"/>
        </w:rPr>
        <w:t>:</w:t>
      </w:r>
    </w:p>
    <w:p w:rsidR="008E384C" w:rsidRPr="00EC5461" w:rsidRDefault="008E384C" w:rsidP="008E384C">
      <w:pPr>
        <w:rPr>
          <w:sz w:val="28"/>
          <w:szCs w:val="28"/>
        </w:rPr>
      </w:pPr>
      <w:r w:rsidRPr="00EC5461">
        <w:rPr>
          <w:sz w:val="28"/>
          <w:szCs w:val="28"/>
        </w:rPr>
        <w:t>студент</w:t>
      </w:r>
      <w:r w:rsidR="004F0B4D" w:rsidRPr="00EC5461">
        <w:rPr>
          <w:sz w:val="28"/>
          <w:szCs w:val="28"/>
        </w:rPr>
        <w:t>ка</w:t>
      </w:r>
      <w:r w:rsidRPr="00EC5461">
        <w:rPr>
          <w:sz w:val="28"/>
          <w:szCs w:val="28"/>
        </w:rPr>
        <w:t xml:space="preserve"> гр. ПИ.</w:t>
      </w:r>
      <w:r w:rsidR="00D81538" w:rsidRPr="00EC5461">
        <w:rPr>
          <w:sz w:val="28"/>
          <w:szCs w:val="28"/>
        </w:rPr>
        <w:t>1-</w:t>
      </w:r>
      <w:r w:rsidR="00A40757" w:rsidRPr="00EC5461">
        <w:rPr>
          <w:sz w:val="28"/>
          <w:szCs w:val="28"/>
        </w:rPr>
        <w:t>14-1</w:t>
      </w:r>
      <w:r w:rsidRPr="00EC5461">
        <w:rPr>
          <w:sz w:val="28"/>
          <w:szCs w:val="28"/>
        </w:rPr>
        <w:tab/>
      </w:r>
      <w:r w:rsidRPr="00EC5461">
        <w:rPr>
          <w:sz w:val="28"/>
          <w:szCs w:val="28"/>
        </w:rPr>
        <w:tab/>
      </w:r>
      <w:r w:rsidRPr="00EC5461">
        <w:rPr>
          <w:sz w:val="28"/>
          <w:szCs w:val="28"/>
        </w:rPr>
        <w:tab/>
      </w:r>
      <w:r w:rsidR="0035692F" w:rsidRPr="00EC5461">
        <w:rPr>
          <w:sz w:val="28"/>
          <w:szCs w:val="28"/>
        </w:rPr>
        <w:tab/>
      </w:r>
      <w:r w:rsidR="00BE2DAB" w:rsidRPr="00EC5461">
        <w:rPr>
          <w:sz w:val="28"/>
          <w:szCs w:val="28"/>
        </w:rPr>
        <w:t xml:space="preserve">к.т.н., доцент кафедры </w:t>
      </w:r>
      <w:proofErr w:type="spellStart"/>
      <w:r w:rsidR="00BE2DAB" w:rsidRPr="00EC5461">
        <w:rPr>
          <w:sz w:val="28"/>
          <w:szCs w:val="28"/>
        </w:rPr>
        <w:t>ИСиЗИ</w:t>
      </w:r>
      <w:proofErr w:type="spellEnd"/>
    </w:p>
    <w:p w:rsidR="00083675" w:rsidRPr="00EC5461" w:rsidRDefault="004F0B4D" w:rsidP="00083675">
      <w:pPr>
        <w:ind w:right="618"/>
        <w:rPr>
          <w:sz w:val="28"/>
          <w:szCs w:val="28"/>
        </w:rPr>
      </w:pPr>
      <w:r w:rsidRPr="00EC5461">
        <w:rPr>
          <w:sz w:val="28"/>
          <w:szCs w:val="28"/>
        </w:rPr>
        <w:t>Чупрова А.И.</w:t>
      </w:r>
      <w:r w:rsidR="00D81538" w:rsidRPr="00EC5461">
        <w:rPr>
          <w:sz w:val="28"/>
          <w:szCs w:val="28"/>
        </w:rPr>
        <w:tab/>
      </w:r>
      <w:r w:rsidR="00D81538" w:rsidRPr="00EC5461">
        <w:rPr>
          <w:sz w:val="28"/>
          <w:szCs w:val="28"/>
        </w:rPr>
        <w:tab/>
      </w:r>
      <w:r w:rsidR="00D81538" w:rsidRPr="00EC5461">
        <w:rPr>
          <w:sz w:val="28"/>
          <w:szCs w:val="28"/>
        </w:rPr>
        <w:tab/>
      </w:r>
      <w:r w:rsidR="00D81538" w:rsidRPr="00EC5461">
        <w:rPr>
          <w:sz w:val="28"/>
          <w:szCs w:val="28"/>
        </w:rPr>
        <w:tab/>
      </w:r>
      <w:r w:rsidR="0035692F" w:rsidRPr="00EC5461">
        <w:rPr>
          <w:sz w:val="28"/>
          <w:szCs w:val="28"/>
        </w:rPr>
        <w:tab/>
      </w:r>
      <w:r w:rsidR="00A40757" w:rsidRPr="00EC5461">
        <w:rPr>
          <w:sz w:val="28"/>
          <w:szCs w:val="28"/>
        </w:rPr>
        <w:tab/>
      </w:r>
      <w:r w:rsidR="00672F0E" w:rsidRPr="00EC5461">
        <w:rPr>
          <w:sz w:val="28"/>
          <w:szCs w:val="28"/>
        </w:rPr>
        <w:tab/>
      </w:r>
      <w:proofErr w:type="gramStart"/>
      <w:r w:rsidR="00BE2DAB" w:rsidRPr="00EC5461">
        <w:rPr>
          <w:sz w:val="28"/>
          <w:szCs w:val="28"/>
        </w:rPr>
        <w:t>Курганская</w:t>
      </w:r>
      <w:proofErr w:type="gramEnd"/>
      <w:r w:rsidR="00BE2DAB" w:rsidRPr="00EC5461">
        <w:rPr>
          <w:sz w:val="28"/>
          <w:szCs w:val="28"/>
        </w:rPr>
        <w:t xml:space="preserve"> О.В</w:t>
      </w:r>
      <w:r w:rsidR="00CE4580" w:rsidRPr="00EC5461">
        <w:rPr>
          <w:sz w:val="28"/>
          <w:szCs w:val="28"/>
        </w:rPr>
        <w:t>.</w:t>
      </w:r>
    </w:p>
    <w:p w:rsidR="008E384C" w:rsidRPr="00EC5461" w:rsidRDefault="0035692F" w:rsidP="00CD14F4">
      <w:pPr>
        <w:ind w:right="140"/>
        <w:rPr>
          <w:sz w:val="28"/>
          <w:szCs w:val="28"/>
        </w:rPr>
      </w:pPr>
      <w:r w:rsidRPr="00EC5461">
        <w:rPr>
          <w:sz w:val="28"/>
          <w:szCs w:val="28"/>
        </w:rPr>
        <w:t>«___»___________</w:t>
      </w:r>
      <w:r w:rsidR="00A40757" w:rsidRPr="00EC5461">
        <w:rPr>
          <w:sz w:val="28"/>
          <w:szCs w:val="28"/>
        </w:rPr>
        <w:t>__</w:t>
      </w:r>
      <w:r w:rsidR="00465F6B" w:rsidRPr="00EC5461">
        <w:rPr>
          <w:sz w:val="28"/>
          <w:szCs w:val="28"/>
        </w:rPr>
        <w:t>_</w:t>
      </w:r>
      <w:r w:rsidR="00A40757" w:rsidRPr="00EC5461">
        <w:rPr>
          <w:sz w:val="28"/>
          <w:szCs w:val="28"/>
        </w:rPr>
        <w:t>__</w:t>
      </w:r>
      <w:r w:rsidR="00BE2DAB" w:rsidRPr="00EC5461">
        <w:rPr>
          <w:sz w:val="28"/>
          <w:szCs w:val="28"/>
        </w:rPr>
        <w:t>2018</w:t>
      </w:r>
      <w:r w:rsidR="008D5540" w:rsidRPr="00EC5461">
        <w:rPr>
          <w:sz w:val="28"/>
          <w:szCs w:val="28"/>
        </w:rPr>
        <w:t>г.</w:t>
      </w:r>
      <w:r w:rsidRPr="00EC5461">
        <w:rPr>
          <w:sz w:val="28"/>
          <w:szCs w:val="28"/>
        </w:rPr>
        <w:tab/>
      </w:r>
      <w:r w:rsidRPr="00EC5461">
        <w:rPr>
          <w:sz w:val="28"/>
          <w:szCs w:val="28"/>
        </w:rPr>
        <w:tab/>
      </w:r>
      <w:r w:rsidR="00465F6B" w:rsidRPr="00EC5461">
        <w:rPr>
          <w:sz w:val="28"/>
          <w:szCs w:val="28"/>
        </w:rPr>
        <w:tab/>
      </w:r>
      <w:r w:rsidR="00CD14F4" w:rsidRPr="00EC5461">
        <w:rPr>
          <w:sz w:val="28"/>
          <w:szCs w:val="28"/>
        </w:rPr>
        <w:t>«___»__________</w:t>
      </w:r>
      <w:r w:rsidR="00A40757" w:rsidRPr="00EC5461">
        <w:rPr>
          <w:sz w:val="28"/>
          <w:szCs w:val="28"/>
        </w:rPr>
        <w:t>_____</w:t>
      </w:r>
      <w:r w:rsidR="00BE2DAB" w:rsidRPr="00EC5461">
        <w:rPr>
          <w:sz w:val="28"/>
          <w:szCs w:val="28"/>
        </w:rPr>
        <w:t>2018</w:t>
      </w:r>
      <w:r w:rsidR="00CD14F4" w:rsidRPr="00EC5461">
        <w:rPr>
          <w:sz w:val="28"/>
          <w:szCs w:val="28"/>
        </w:rPr>
        <w:t>г.</w:t>
      </w:r>
    </w:p>
    <w:p w:rsidR="00A40757" w:rsidRPr="00EC5461" w:rsidRDefault="00A40757" w:rsidP="00CD14F4">
      <w:pPr>
        <w:ind w:right="140"/>
        <w:rPr>
          <w:sz w:val="28"/>
          <w:szCs w:val="28"/>
        </w:rPr>
      </w:pPr>
    </w:p>
    <w:p w:rsidR="00A40757" w:rsidRPr="00EC5461" w:rsidRDefault="00A40757" w:rsidP="00CD14F4">
      <w:pPr>
        <w:ind w:right="140"/>
        <w:rPr>
          <w:sz w:val="28"/>
          <w:szCs w:val="28"/>
        </w:rPr>
      </w:pPr>
      <w:r w:rsidRPr="00EC5461">
        <w:rPr>
          <w:sz w:val="28"/>
          <w:szCs w:val="28"/>
        </w:rPr>
        <w:t>__________________________</w:t>
      </w:r>
      <w:r w:rsidRPr="00EC5461">
        <w:rPr>
          <w:sz w:val="28"/>
          <w:szCs w:val="28"/>
        </w:rPr>
        <w:tab/>
      </w:r>
      <w:r w:rsidRPr="00EC5461">
        <w:rPr>
          <w:sz w:val="28"/>
          <w:szCs w:val="28"/>
        </w:rPr>
        <w:tab/>
      </w:r>
      <w:r w:rsidRPr="00EC5461">
        <w:rPr>
          <w:sz w:val="28"/>
          <w:szCs w:val="28"/>
        </w:rPr>
        <w:tab/>
        <w:t>__________________________</w:t>
      </w:r>
    </w:p>
    <w:p w:rsidR="008E384C" w:rsidRPr="00EC5461" w:rsidRDefault="008E384C" w:rsidP="00CD14F4">
      <w:pPr>
        <w:ind w:right="618"/>
        <w:jc w:val="center"/>
        <w:rPr>
          <w:sz w:val="28"/>
          <w:szCs w:val="28"/>
        </w:rPr>
      </w:pPr>
    </w:p>
    <w:p w:rsidR="008E384C" w:rsidRPr="00EC5461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Pr="00EC5461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Pr="00EC5461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Pr="00EC5461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Pr="00EC5461" w:rsidRDefault="008E384C" w:rsidP="00CD14F4">
      <w:pPr>
        <w:ind w:right="618"/>
        <w:jc w:val="center"/>
        <w:rPr>
          <w:sz w:val="28"/>
          <w:szCs w:val="28"/>
        </w:rPr>
      </w:pPr>
    </w:p>
    <w:p w:rsidR="008E384C" w:rsidRPr="00EC5461" w:rsidRDefault="008E384C" w:rsidP="00CD14F4">
      <w:pPr>
        <w:ind w:right="618"/>
        <w:jc w:val="center"/>
        <w:rPr>
          <w:sz w:val="28"/>
          <w:szCs w:val="28"/>
        </w:rPr>
      </w:pPr>
    </w:p>
    <w:p w:rsidR="009151E4" w:rsidRDefault="00BE2DAB" w:rsidP="009151E4">
      <w:pPr>
        <w:keepNext/>
        <w:widowControl/>
        <w:autoSpaceDE/>
        <w:autoSpaceDN/>
        <w:adjustRightInd/>
        <w:spacing w:after="160" w:line="259" w:lineRule="auto"/>
      </w:pPr>
      <w:r w:rsidRPr="00EC5461">
        <w:rPr>
          <w:sz w:val="28"/>
          <w:szCs w:val="28"/>
        </w:rPr>
        <w:br w:type="page"/>
      </w:r>
      <w:r w:rsidR="009151E4">
        <w:rPr>
          <w:noProof/>
          <w:sz w:val="28"/>
          <w:szCs w:val="28"/>
        </w:rPr>
        <w:lastRenderedPageBreak/>
        <w:drawing>
          <wp:inline distT="0" distB="0" distL="0" distR="0">
            <wp:extent cx="6119495" cy="3364865"/>
            <wp:effectExtent l="19050" t="0" r="0" b="0"/>
            <wp:docPr id="2" name="Рисунок 1" descr="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6A" w:rsidRDefault="009151E4" w:rsidP="009151E4">
      <w:pPr>
        <w:pStyle w:val="ae"/>
        <w:jc w:val="left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Структуры таблиц.</w:t>
      </w:r>
    </w:p>
    <w:p w:rsidR="009151E4" w:rsidRPr="009151E4" w:rsidRDefault="009151E4" w:rsidP="009151E4">
      <w:pPr>
        <w:ind w:left="170" w:right="170" w:firstLine="567"/>
        <w:jc w:val="both"/>
        <w:rPr>
          <w:sz w:val="28"/>
          <w:szCs w:val="28"/>
        </w:rPr>
      </w:pPr>
    </w:p>
    <w:p w:rsidR="009151E4" w:rsidRPr="009C1C50" w:rsidRDefault="004360A2" w:rsidP="009151E4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spellStart"/>
      <w:r>
        <w:rPr>
          <w:sz w:val="28"/>
          <w:szCs w:val="28"/>
          <w:lang w:val="en-US"/>
        </w:rPr>
        <w:t>TableUsers</w:t>
      </w:r>
      <w:proofErr w:type="spellEnd"/>
      <w:r w:rsidR="009C1C50" w:rsidRPr="009C1C50">
        <w:rPr>
          <w:sz w:val="28"/>
          <w:szCs w:val="28"/>
        </w:rPr>
        <w:t xml:space="preserve"> – </w:t>
      </w:r>
      <w:r w:rsidR="009C1C50">
        <w:rPr>
          <w:sz w:val="28"/>
          <w:szCs w:val="28"/>
        </w:rPr>
        <w:t>таблица, которая содержит в себе имена пользователей и их идентификатор.</w:t>
      </w:r>
    </w:p>
    <w:p w:rsidR="004360A2" w:rsidRDefault="004360A2" w:rsidP="009151E4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:rsidR="004360A2" w:rsidRPr="009C1C50" w:rsidRDefault="004360A2" w:rsidP="009151E4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id</w:t>
      </w:r>
      <w:r w:rsidRPr="009C1C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users</w:t>
      </w:r>
      <w:r w:rsidR="009C1C50">
        <w:rPr>
          <w:sz w:val="28"/>
          <w:szCs w:val="28"/>
        </w:rPr>
        <w:t xml:space="preserve"> – идентификатор </w:t>
      </w:r>
      <w:r w:rsidR="002D0BC2">
        <w:rPr>
          <w:sz w:val="28"/>
          <w:szCs w:val="28"/>
        </w:rPr>
        <w:t>пользователя.</w:t>
      </w:r>
      <w:proofErr w:type="gramEnd"/>
    </w:p>
    <w:p w:rsidR="004360A2" w:rsidRPr="009C1C50" w:rsidRDefault="004360A2" w:rsidP="009151E4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users</w:t>
      </w:r>
      <w:r w:rsidRPr="009C1C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="009C1C50">
        <w:rPr>
          <w:sz w:val="28"/>
          <w:szCs w:val="28"/>
        </w:rPr>
        <w:t xml:space="preserve"> – имя пользователя.</w:t>
      </w:r>
      <w:proofErr w:type="gramEnd"/>
    </w:p>
    <w:p w:rsidR="004360A2" w:rsidRPr="009C1C50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9C1C5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TableCosts</w:t>
      </w:r>
      <w:proofErr w:type="spellEnd"/>
      <w:r w:rsidR="009C1C50">
        <w:rPr>
          <w:sz w:val="28"/>
          <w:szCs w:val="28"/>
        </w:rPr>
        <w:t xml:space="preserve"> – таблица, которая содержит в себе </w:t>
      </w:r>
      <w:r w:rsidR="002D0BC2">
        <w:rPr>
          <w:sz w:val="28"/>
          <w:szCs w:val="28"/>
        </w:rPr>
        <w:t>типы расходов (постоянный/непостоянный)</w:t>
      </w:r>
      <w:r w:rsidR="009C1C50">
        <w:rPr>
          <w:sz w:val="28"/>
          <w:szCs w:val="28"/>
        </w:rPr>
        <w:t xml:space="preserve"> и их идентификатор.</w:t>
      </w:r>
    </w:p>
    <w:p w:rsidR="004360A2" w:rsidRPr="004360A2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Поля</w:t>
      </w:r>
      <w:r w:rsidR="002D0BC2">
        <w:rPr>
          <w:sz w:val="28"/>
          <w:szCs w:val="28"/>
        </w:rPr>
        <w:t>:</w:t>
      </w:r>
    </w:p>
    <w:p w:rsidR="004360A2" w:rsidRPr="002D0BC2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9C1C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costs</w:t>
      </w:r>
      <w:r w:rsidR="002D0BC2">
        <w:rPr>
          <w:sz w:val="28"/>
          <w:szCs w:val="28"/>
        </w:rPr>
        <w:t xml:space="preserve"> – идентификатор типов расходов</w:t>
      </w:r>
    </w:p>
    <w:p w:rsidR="004360A2" w:rsidRPr="002D0BC2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costs</w:t>
      </w:r>
      <w:r w:rsidRPr="009C1C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="002D0BC2">
        <w:rPr>
          <w:sz w:val="28"/>
          <w:szCs w:val="28"/>
        </w:rPr>
        <w:t xml:space="preserve"> </w:t>
      </w:r>
      <w:proofErr w:type="gramStart"/>
      <w:r w:rsidR="002D0BC2">
        <w:rPr>
          <w:sz w:val="28"/>
          <w:szCs w:val="28"/>
        </w:rPr>
        <w:t>-  имя</w:t>
      </w:r>
      <w:proofErr w:type="gramEnd"/>
      <w:r w:rsidR="002D0BC2">
        <w:rPr>
          <w:sz w:val="28"/>
          <w:szCs w:val="28"/>
        </w:rPr>
        <w:t xml:space="preserve"> типа расхода.</w:t>
      </w:r>
    </w:p>
    <w:p w:rsidR="004360A2" w:rsidRPr="002D0BC2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2D0BC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TableKeywords</w:t>
      </w:r>
      <w:proofErr w:type="spellEnd"/>
      <w:r w:rsidR="002D0BC2">
        <w:rPr>
          <w:sz w:val="28"/>
          <w:szCs w:val="28"/>
        </w:rPr>
        <w:t xml:space="preserve"> – таблица с ключевыми фразами запросов пользователя и их идентификатор.</w:t>
      </w:r>
    </w:p>
    <w:p w:rsidR="004360A2" w:rsidRPr="004360A2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  <w:r w:rsidR="002D0BC2">
        <w:rPr>
          <w:sz w:val="28"/>
          <w:szCs w:val="28"/>
        </w:rPr>
        <w:t>:</w:t>
      </w:r>
    </w:p>
    <w:p w:rsidR="004360A2" w:rsidRPr="002D0BC2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id</w:t>
      </w:r>
      <w:r w:rsidRPr="002D0BC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keywords</w:t>
      </w:r>
      <w:r w:rsidR="002D0BC2">
        <w:rPr>
          <w:sz w:val="28"/>
          <w:szCs w:val="28"/>
        </w:rPr>
        <w:t xml:space="preserve"> – идентификатор ключевых фраз.</w:t>
      </w:r>
      <w:proofErr w:type="gramEnd"/>
    </w:p>
    <w:p w:rsidR="004360A2" w:rsidRPr="002D0BC2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keywords</w:t>
      </w:r>
      <w:proofErr w:type="gramEnd"/>
      <w:r w:rsidR="002D0BC2">
        <w:rPr>
          <w:sz w:val="28"/>
          <w:szCs w:val="28"/>
        </w:rPr>
        <w:t xml:space="preserve"> – ключевые фразы запросов пользователя.</w:t>
      </w:r>
    </w:p>
    <w:p w:rsidR="004360A2" w:rsidRPr="002D0BC2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2D0BC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TableAnswer</w:t>
      </w:r>
      <w:proofErr w:type="spellEnd"/>
      <w:r w:rsidR="002D0BC2">
        <w:rPr>
          <w:sz w:val="28"/>
          <w:szCs w:val="28"/>
        </w:rPr>
        <w:t xml:space="preserve"> – таблица ответов </w:t>
      </w:r>
      <w:proofErr w:type="spellStart"/>
      <w:proofErr w:type="gramStart"/>
      <w:r w:rsidR="002D0BC2">
        <w:rPr>
          <w:sz w:val="28"/>
          <w:szCs w:val="28"/>
        </w:rPr>
        <w:t>чат-бота</w:t>
      </w:r>
      <w:proofErr w:type="spellEnd"/>
      <w:proofErr w:type="gramEnd"/>
      <w:r w:rsidR="002D0BC2">
        <w:rPr>
          <w:sz w:val="28"/>
          <w:szCs w:val="28"/>
        </w:rPr>
        <w:t xml:space="preserve"> на запросы пользователя и их идентификатор.</w:t>
      </w:r>
    </w:p>
    <w:p w:rsidR="004360A2" w:rsidRPr="004360A2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  <w:r w:rsidR="005667B6">
        <w:rPr>
          <w:sz w:val="28"/>
          <w:szCs w:val="28"/>
        </w:rPr>
        <w:t>:</w:t>
      </w:r>
    </w:p>
    <w:p w:rsidR="005667B6" w:rsidRPr="005667B6" w:rsidRDefault="004360A2" w:rsidP="005667B6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id</w:t>
      </w:r>
      <w:r w:rsidRPr="005667B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answer</w:t>
      </w:r>
      <w:r w:rsidR="005667B6">
        <w:rPr>
          <w:sz w:val="28"/>
          <w:szCs w:val="28"/>
        </w:rPr>
        <w:t xml:space="preserve"> – идентификатор ответов </w:t>
      </w:r>
      <w:proofErr w:type="spellStart"/>
      <w:r w:rsidR="005667B6">
        <w:rPr>
          <w:sz w:val="28"/>
          <w:szCs w:val="28"/>
        </w:rPr>
        <w:t>чат-бота</w:t>
      </w:r>
      <w:proofErr w:type="spellEnd"/>
      <w:r w:rsidR="005667B6">
        <w:rPr>
          <w:sz w:val="28"/>
          <w:szCs w:val="28"/>
        </w:rPr>
        <w:t>.</w:t>
      </w:r>
      <w:proofErr w:type="gramEnd"/>
    </w:p>
    <w:p w:rsidR="004360A2" w:rsidRPr="005667B6" w:rsidRDefault="005667B6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answer</w:t>
      </w:r>
      <w:r w:rsidRPr="005667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ответ </w:t>
      </w:r>
      <w:proofErr w:type="spellStart"/>
      <w:r>
        <w:rPr>
          <w:sz w:val="28"/>
          <w:szCs w:val="28"/>
        </w:rPr>
        <w:t>чат-бота</w:t>
      </w:r>
      <w:proofErr w:type="spellEnd"/>
      <w:r>
        <w:rPr>
          <w:sz w:val="28"/>
          <w:szCs w:val="28"/>
        </w:rPr>
        <w:t xml:space="preserve"> на запросы пользователя.</w:t>
      </w:r>
    </w:p>
    <w:p w:rsidR="004360A2" w:rsidRPr="005667B6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667B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TableShop</w:t>
      </w:r>
      <w:proofErr w:type="spellEnd"/>
      <w:r w:rsidR="005667B6">
        <w:rPr>
          <w:sz w:val="28"/>
          <w:szCs w:val="28"/>
        </w:rPr>
        <w:t xml:space="preserve"> – таблица названий магазинов и их идентификаторов.</w:t>
      </w:r>
    </w:p>
    <w:p w:rsidR="004360A2" w:rsidRPr="005667B6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Поля</w:t>
      </w:r>
      <w:r w:rsidR="005667B6">
        <w:rPr>
          <w:sz w:val="28"/>
          <w:szCs w:val="28"/>
        </w:rPr>
        <w:t>:</w:t>
      </w:r>
    </w:p>
    <w:p w:rsidR="004360A2" w:rsidRPr="005667B6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id</w:t>
      </w:r>
      <w:r w:rsidRPr="005667B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shop</w:t>
      </w:r>
      <w:r w:rsidR="005667B6">
        <w:rPr>
          <w:sz w:val="28"/>
          <w:szCs w:val="28"/>
        </w:rPr>
        <w:t xml:space="preserve"> – идентификатор </w:t>
      </w:r>
      <w:proofErr w:type="spellStart"/>
      <w:r w:rsidR="005667B6">
        <w:rPr>
          <w:sz w:val="28"/>
          <w:szCs w:val="28"/>
        </w:rPr>
        <w:t>магагзина</w:t>
      </w:r>
      <w:proofErr w:type="spellEnd"/>
      <w:r w:rsidR="005667B6">
        <w:rPr>
          <w:sz w:val="28"/>
          <w:szCs w:val="28"/>
        </w:rPr>
        <w:t>.</w:t>
      </w:r>
      <w:proofErr w:type="gramEnd"/>
    </w:p>
    <w:p w:rsidR="004360A2" w:rsidRPr="005667B6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shop</w:t>
      </w:r>
      <w:r w:rsidRPr="002361F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="002361F7">
        <w:rPr>
          <w:sz w:val="28"/>
          <w:szCs w:val="28"/>
        </w:rPr>
        <w:t xml:space="preserve"> –</w:t>
      </w:r>
      <w:r w:rsidR="005667B6">
        <w:rPr>
          <w:sz w:val="28"/>
          <w:szCs w:val="28"/>
        </w:rPr>
        <w:t xml:space="preserve"> название магазина.</w:t>
      </w:r>
      <w:proofErr w:type="gramEnd"/>
    </w:p>
    <w:p w:rsidR="004360A2" w:rsidRPr="002361F7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r w:rsidRPr="002361F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TableIncome</w:t>
      </w:r>
      <w:proofErr w:type="spellEnd"/>
      <w:r w:rsidR="002361F7">
        <w:rPr>
          <w:sz w:val="28"/>
          <w:szCs w:val="28"/>
        </w:rPr>
        <w:t xml:space="preserve"> – таблица разновидностей доходов и их идентификаторов.</w:t>
      </w:r>
    </w:p>
    <w:p w:rsidR="00562CCB" w:rsidRPr="004360A2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</w:p>
    <w:p w:rsidR="00562CCB" w:rsidRPr="002361F7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id</w:t>
      </w:r>
      <w:r w:rsidRPr="002361F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income</w:t>
      </w:r>
      <w:r w:rsidR="002361F7">
        <w:rPr>
          <w:sz w:val="28"/>
          <w:szCs w:val="28"/>
        </w:rPr>
        <w:t xml:space="preserve"> – идентификатор разновидности дохода.</w:t>
      </w:r>
      <w:proofErr w:type="gramEnd"/>
    </w:p>
    <w:p w:rsidR="00562CCB" w:rsidRPr="002361F7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income</w:t>
      </w:r>
      <w:r w:rsidRPr="002361F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="002361F7">
        <w:rPr>
          <w:sz w:val="28"/>
          <w:szCs w:val="28"/>
        </w:rPr>
        <w:t xml:space="preserve"> – название вида дохода.</w:t>
      </w:r>
      <w:proofErr w:type="gramEnd"/>
    </w:p>
    <w:p w:rsidR="004360A2" w:rsidRPr="002361F7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AE07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TableAim</w:t>
      </w:r>
      <w:proofErr w:type="spellEnd"/>
      <w:r w:rsidR="002361F7">
        <w:rPr>
          <w:sz w:val="28"/>
          <w:szCs w:val="28"/>
        </w:rPr>
        <w:t xml:space="preserve"> – таблица целей</w:t>
      </w:r>
      <w:r w:rsidR="00AE0743">
        <w:rPr>
          <w:sz w:val="28"/>
          <w:szCs w:val="28"/>
        </w:rPr>
        <w:t xml:space="preserve"> (накоплений).</w:t>
      </w:r>
    </w:p>
    <w:p w:rsidR="00562CCB" w:rsidRPr="004360A2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</w:p>
    <w:p w:rsidR="00562CCB" w:rsidRPr="00AE0743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aim</w:t>
      </w:r>
      <w:r w:rsidR="00AE0743">
        <w:rPr>
          <w:sz w:val="28"/>
          <w:szCs w:val="28"/>
        </w:rPr>
        <w:t xml:space="preserve"> – идентификатор цели.</w:t>
      </w:r>
      <w:proofErr w:type="gramEnd"/>
    </w:p>
    <w:p w:rsidR="00562CCB" w:rsidRPr="00AE0743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aim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="00AE0743">
        <w:rPr>
          <w:sz w:val="28"/>
          <w:szCs w:val="28"/>
        </w:rPr>
        <w:t xml:space="preserve"> – название цели.</w:t>
      </w:r>
      <w:proofErr w:type="gramEnd"/>
    </w:p>
    <w:p w:rsidR="00562CCB" w:rsidRPr="00AE0743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aim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sum</w:t>
      </w:r>
      <w:r w:rsidR="00AE0743">
        <w:rPr>
          <w:sz w:val="28"/>
          <w:szCs w:val="28"/>
        </w:rPr>
        <w:t xml:space="preserve"> – сумма денежных средств, необходимая для достижения поставленной цели.</w:t>
      </w:r>
      <w:proofErr w:type="gramEnd"/>
    </w:p>
    <w:p w:rsidR="00562CCB" w:rsidRPr="00AE0743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users</w:t>
      </w:r>
      <w:r w:rsidR="00AE0743">
        <w:rPr>
          <w:sz w:val="28"/>
          <w:szCs w:val="28"/>
        </w:rPr>
        <w:t xml:space="preserve">  -</w:t>
      </w:r>
      <w:proofErr w:type="gramEnd"/>
      <w:r w:rsidR="00AE0743">
        <w:rPr>
          <w:sz w:val="28"/>
          <w:szCs w:val="28"/>
        </w:rPr>
        <w:t>идентификатор пользователя, который создал цель.</w:t>
      </w:r>
    </w:p>
    <w:p w:rsidR="004360A2" w:rsidRPr="00AE0743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AE07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TableDebt</w:t>
      </w:r>
      <w:proofErr w:type="spellEnd"/>
      <w:r w:rsidR="00AE0743">
        <w:rPr>
          <w:sz w:val="28"/>
          <w:szCs w:val="28"/>
        </w:rPr>
        <w:t xml:space="preserve"> – таблица, в которой содержится информация о долгах.</w:t>
      </w:r>
    </w:p>
    <w:p w:rsidR="00562CCB" w:rsidRPr="004360A2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</w:p>
    <w:p w:rsidR="00562CCB" w:rsidRPr="00AE0743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debt</w:t>
      </w:r>
      <w:r w:rsidR="00AE0743">
        <w:rPr>
          <w:sz w:val="28"/>
          <w:szCs w:val="28"/>
        </w:rPr>
        <w:t xml:space="preserve"> – идентификатор названия долга.</w:t>
      </w:r>
      <w:proofErr w:type="gramEnd"/>
    </w:p>
    <w:p w:rsidR="00562CCB" w:rsidRPr="00AE0743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debt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="00AE0743">
        <w:rPr>
          <w:sz w:val="28"/>
          <w:szCs w:val="28"/>
        </w:rPr>
        <w:t xml:space="preserve"> – название долга.</w:t>
      </w:r>
      <w:proofErr w:type="gramEnd"/>
    </w:p>
    <w:p w:rsidR="00562CCB" w:rsidRPr="00AE0743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debt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sum</w:t>
      </w:r>
      <w:r w:rsidR="00AE0743">
        <w:rPr>
          <w:sz w:val="28"/>
          <w:szCs w:val="28"/>
        </w:rPr>
        <w:t xml:space="preserve"> – сумма долга.</w:t>
      </w:r>
      <w:proofErr w:type="gramEnd"/>
    </w:p>
    <w:p w:rsidR="00562CCB" w:rsidRPr="00AE0743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users</w:t>
      </w:r>
      <w:r w:rsidR="00AE0743">
        <w:rPr>
          <w:sz w:val="28"/>
          <w:szCs w:val="28"/>
        </w:rPr>
        <w:t xml:space="preserve"> – пользователь, которому принадлежит долг.</w:t>
      </w:r>
      <w:proofErr w:type="gramEnd"/>
    </w:p>
    <w:p w:rsidR="004360A2" w:rsidRPr="00AE0743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AE07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TableKeyAnsw</w:t>
      </w:r>
      <w:proofErr w:type="spellEnd"/>
      <w:r w:rsidR="00AE0743">
        <w:rPr>
          <w:sz w:val="28"/>
          <w:szCs w:val="28"/>
        </w:rPr>
        <w:t xml:space="preserve"> – таблица сопоставления ответов бота к запросам пользователя.</w:t>
      </w:r>
    </w:p>
    <w:p w:rsidR="00562CCB" w:rsidRPr="00AE0743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Поля</w:t>
      </w:r>
    </w:p>
    <w:p w:rsidR="00562CCB" w:rsidRPr="00AE0743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KeyAnsw</w:t>
      </w:r>
      <w:proofErr w:type="spellEnd"/>
      <w:r w:rsidR="00AE0743">
        <w:rPr>
          <w:sz w:val="28"/>
          <w:szCs w:val="28"/>
        </w:rPr>
        <w:t xml:space="preserve"> – идентификатор сопоставления.</w:t>
      </w:r>
      <w:proofErr w:type="gramEnd"/>
    </w:p>
    <w:p w:rsidR="00562CCB" w:rsidRPr="00AE0743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keyword</w:t>
      </w:r>
      <w:r w:rsidR="00AE0743">
        <w:rPr>
          <w:sz w:val="28"/>
          <w:szCs w:val="28"/>
        </w:rPr>
        <w:t xml:space="preserve"> – идентификатор ключевой фразы.</w:t>
      </w:r>
      <w:proofErr w:type="gramEnd"/>
    </w:p>
    <w:p w:rsidR="00562CCB" w:rsidRPr="00AE0743" w:rsidRDefault="00562CCB" w:rsidP="00562CCB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answer</w:t>
      </w:r>
      <w:r w:rsidR="00AE0743">
        <w:rPr>
          <w:sz w:val="28"/>
          <w:szCs w:val="28"/>
        </w:rPr>
        <w:t xml:space="preserve">  -</w:t>
      </w:r>
      <w:proofErr w:type="gramEnd"/>
      <w:r w:rsidR="00AE0743">
        <w:rPr>
          <w:sz w:val="28"/>
          <w:szCs w:val="28"/>
        </w:rPr>
        <w:t xml:space="preserve">идентификатор ответа </w:t>
      </w:r>
      <w:proofErr w:type="spellStart"/>
      <w:r w:rsidR="00AE0743">
        <w:rPr>
          <w:sz w:val="28"/>
          <w:szCs w:val="28"/>
        </w:rPr>
        <w:t>чат-бота</w:t>
      </w:r>
      <w:proofErr w:type="spellEnd"/>
      <w:r w:rsidR="00AE0743">
        <w:rPr>
          <w:sz w:val="28"/>
          <w:szCs w:val="28"/>
        </w:rPr>
        <w:t>.</w:t>
      </w:r>
    </w:p>
    <w:p w:rsidR="00562CCB" w:rsidRPr="00AE0743" w:rsidRDefault="00562CCB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users</w:t>
      </w:r>
      <w:r w:rsidR="00AE0743">
        <w:rPr>
          <w:sz w:val="28"/>
          <w:szCs w:val="28"/>
        </w:rPr>
        <w:t xml:space="preserve"> – идентификатор пользователя.</w:t>
      </w:r>
      <w:proofErr w:type="gramEnd"/>
    </w:p>
    <w:p w:rsidR="004360A2" w:rsidRPr="00AE0743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AE07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TableIncomeSum</w:t>
      </w:r>
      <w:proofErr w:type="spellEnd"/>
      <w:r w:rsidR="00AE0743">
        <w:rPr>
          <w:sz w:val="28"/>
          <w:szCs w:val="28"/>
        </w:rPr>
        <w:t xml:space="preserve"> – таблица суммы доходов.</w:t>
      </w:r>
    </w:p>
    <w:p w:rsidR="009C1C50" w:rsidRPr="009C1C50" w:rsidRDefault="009C1C50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</w:p>
    <w:p w:rsidR="009C1C50" w:rsidRPr="00AE0743" w:rsidRDefault="009C1C50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idIncomeSum</w:t>
      </w:r>
      <w:proofErr w:type="spellEnd"/>
      <w:proofErr w:type="gramEnd"/>
      <w:r w:rsidR="00AE0743">
        <w:rPr>
          <w:sz w:val="28"/>
          <w:szCs w:val="28"/>
        </w:rPr>
        <w:t xml:space="preserve"> – идентификатор суммы доходов.</w:t>
      </w:r>
    </w:p>
    <w:p w:rsidR="009C1C50" w:rsidRPr="00AE0743" w:rsidRDefault="009C1C50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users</w:t>
      </w:r>
      <w:r w:rsidR="00AE0743">
        <w:rPr>
          <w:sz w:val="28"/>
          <w:szCs w:val="28"/>
        </w:rPr>
        <w:t xml:space="preserve"> – идентификатор пользователя.</w:t>
      </w:r>
      <w:proofErr w:type="gramEnd"/>
    </w:p>
    <w:p w:rsidR="009C1C50" w:rsidRPr="00AE0743" w:rsidRDefault="009C1C50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income</w:t>
      </w:r>
      <w:r w:rsidR="00AE0743">
        <w:rPr>
          <w:sz w:val="28"/>
          <w:szCs w:val="28"/>
        </w:rPr>
        <w:t xml:space="preserve"> – идентификатор разновидности дохода.</w:t>
      </w:r>
      <w:proofErr w:type="gramEnd"/>
    </w:p>
    <w:p w:rsidR="009C1C50" w:rsidRPr="00AE0743" w:rsidRDefault="009C1C50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sum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income</w:t>
      </w:r>
      <w:r w:rsidR="00AE0743">
        <w:rPr>
          <w:sz w:val="28"/>
          <w:szCs w:val="28"/>
        </w:rPr>
        <w:t xml:space="preserve"> – сумма доходов.</w:t>
      </w:r>
      <w:proofErr w:type="gramEnd"/>
    </w:p>
    <w:p w:rsidR="004360A2" w:rsidRPr="00AE0743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spellStart"/>
      <w:r>
        <w:rPr>
          <w:sz w:val="28"/>
          <w:szCs w:val="28"/>
          <w:lang w:val="en-US"/>
        </w:rPr>
        <w:t>TableCostSum</w:t>
      </w:r>
      <w:proofErr w:type="spellEnd"/>
      <w:r w:rsidR="00AE0743">
        <w:rPr>
          <w:sz w:val="28"/>
          <w:szCs w:val="28"/>
        </w:rPr>
        <w:t xml:space="preserve"> – таблица суммы расходов.</w:t>
      </w:r>
    </w:p>
    <w:p w:rsidR="009C1C50" w:rsidRDefault="009C1C50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</w:p>
    <w:p w:rsidR="009C1C50" w:rsidRPr="00AE0743" w:rsidRDefault="009C1C50" w:rsidP="009C1C50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idCostSum</w:t>
      </w:r>
      <w:proofErr w:type="spellEnd"/>
      <w:proofErr w:type="gramEnd"/>
      <w:r w:rsidR="00AE0743">
        <w:rPr>
          <w:sz w:val="28"/>
          <w:szCs w:val="28"/>
        </w:rPr>
        <w:t xml:space="preserve"> – идентификатор суммы расходов</w:t>
      </w:r>
    </w:p>
    <w:p w:rsidR="009C1C50" w:rsidRPr="00FC0855" w:rsidRDefault="009C1C50" w:rsidP="009C1C50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id</w:t>
      </w:r>
      <w:r w:rsidRPr="00FC08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users</w:t>
      </w:r>
      <w:r w:rsidR="00FC0855">
        <w:rPr>
          <w:sz w:val="28"/>
          <w:szCs w:val="28"/>
        </w:rPr>
        <w:t xml:space="preserve"> – идентификатор пользователя.</w:t>
      </w:r>
      <w:proofErr w:type="gramEnd"/>
    </w:p>
    <w:p w:rsidR="009C1C50" w:rsidRPr="00FC0855" w:rsidRDefault="009C1C50" w:rsidP="009C1C50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C08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costs</w:t>
      </w:r>
      <w:r w:rsidR="00FC0855">
        <w:rPr>
          <w:sz w:val="28"/>
          <w:szCs w:val="28"/>
        </w:rPr>
        <w:t xml:space="preserve"> – </w:t>
      </w:r>
      <w:proofErr w:type="gramStart"/>
      <w:r w:rsidR="00FC0855">
        <w:rPr>
          <w:sz w:val="28"/>
          <w:szCs w:val="28"/>
        </w:rPr>
        <w:t>идентификатор  типов</w:t>
      </w:r>
      <w:proofErr w:type="gramEnd"/>
      <w:r w:rsidR="00FC0855">
        <w:rPr>
          <w:sz w:val="28"/>
          <w:szCs w:val="28"/>
        </w:rPr>
        <w:t xml:space="preserve"> расходов.</w:t>
      </w:r>
    </w:p>
    <w:p w:rsidR="009C1C50" w:rsidRPr="00FC0855" w:rsidRDefault="009C1C50" w:rsidP="009C1C50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sum</w:t>
      </w:r>
      <w:r w:rsidRPr="00FC08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costs</w:t>
      </w:r>
      <w:r w:rsidR="00FC0855">
        <w:rPr>
          <w:sz w:val="28"/>
          <w:szCs w:val="28"/>
        </w:rPr>
        <w:t xml:space="preserve"> – сумма расходов.</w:t>
      </w:r>
      <w:proofErr w:type="gramEnd"/>
    </w:p>
    <w:p w:rsidR="004360A2" w:rsidRPr="00FC0855" w:rsidRDefault="004360A2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spellStart"/>
      <w:r>
        <w:rPr>
          <w:sz w:val="28"/>
          <w:szCs w:val="28"/>
          <w:lang w:val="en-US"/>
        </w:rPr>
        <w:t>TableClassCost</w:t>
      </w:r>
      <w:proofErr w:type="spellEnd"/>
      <w:r w:rsidR="00FC0855">
        <w:rPr>
          <w:sz w:val="28"/>
          <w:szCs w:val="28"/>
        </w:rPr>
        <w:t xml:space="preserve"> – таблица категорий расходов</w:t>
      </w:r>
    </w:p>
    <w:p w:rsidR="009C1C50" w:rsidRDefault="009C1C50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</w:p>
    <w:p w:rsidR="009C1C50" w:rsidRPr="00FC0855" w:rsidRDefault="009C1C50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C0855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ClassCost</w:t>
      </w:r>
      <w:proofErr w:type="spellEnd"/>
      <w:r w:rsidR="00FC0855">
        <w:rPr>
          <w:sz w:val="28"/>
          <w:szCs w:val="28"/>
        </w:rPr>
        <w:t xml:space="preserve">  -</w:t>
      </w:r>
      <w:proofErr w:type="gramEnd"/>
      <w:r w:rsidR="00FC0855">
        <w:rPr>
          <w:sz w:val="28"/>
          <w:szCs w:val="28"/>
        </w:rPr>
        <w:t>идентификатор категории.</w:t>
      </w:r>
    </w:p>
    <w:p w:rsidR="009C1C50" w:rsidRPr="00FC0855" w:rsidRDefault="009C1C50" w:rsidP="004360A2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id</w:t>
      </w:r>
      <w:r w:rsidRPr="00FC08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shop</w:t>
      </w:r>
      <w:r w:rsidR="00FC0855">
        <w:rPr>
          <w:sz w:val="28"/>
          <w:szCs w:val="28"/>
        </w:rPr>
        <w:t xml:space="preserve"> – идентификатор магазина.</w:t>
      </w:r>
      <w:proofErr w:type="gramEnd"/>
    </w:p>
    <w:p w:rsidR="009C1C50" w:rsidRPr="00FC0855" w:rsidRDefault="009C1C50" w:rsidP="009C1C50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id</w:t>
      </w:r>
      <w:r w:rsidRPr="00FC08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costs</w:t>
      </w:r>
      <w:r w:rsidR="00FC0855">
        <w:rPr>
          <w:sz w:val="28"/>
          <w:szCs w:val="28"/>
        </w:rPr>
        <w:t xml:space="preserve"> – идентификатор типа расходов.</w:t>
      </w:r>
      <w:proofErr w:type="gramEnd"/>
    </w:p>
    <w:p w:rsidR="004360A2" w:rsidRPr="00FC0855" w:rsidRDefault="009C1C50" w:rsidP="00FC0855">
      <w:pPr>
        <w:widowControl/>
        <w:autoSpaceDE/>
        <w:autoSpaceDN/>
        <w:adjustRightInd/>
        <w:ind w:left="170" w:right="170" w:firstLine="567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ClassCost</w:t>
      </w:r>
      <w:proofErr w:type="spellEnd"/>
      <w:r w:rsidRPr="00FC08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="00FC0855">
        <w:rPr>
          <w:sz w:val="28"/>
          <w:szCs w:val="28"/>
        </w:rPr>
        <w:t xml:space="preserve"> – название категории расходов.</w:t>
      </w:r>
      <w:proofErr w:type="gramEnd"/>
    </w:p>
    <w:sectPr w:rsidR="004360A2" w:rsidRPr="00FC0855" w:rsidSect="005D5AF8">
      <w:footerReference w:type="default" r:id="rId9"/>
      <w:footerReference w:type="first" r:id="rId10"/>
      <w:pgSz w:w="11906" w:h="16838"/>
      <w:pgMar w:top="1134" w:right="709" w:bottom="1276" w:left="156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40F" w:rsidRDefault="0028440F" w:rsidP="00B12566">
      <w:r>
        <w:separator/>
      </w:r>
    </w:p>
  </w:endnote>
  <w:endnote w:type="continuationSeparator" w:id="0">
    <w:p w:rsidR="0028440F" w:rsidRDefault="0028440F" w:rsidP="00B125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9BE" w:rsidRDefault="00725511">
    <w:pPr>
      <w:pStyle w:val="a7"/>
    </w:pPr>
    <w:r>
      <w:rPr>
        <w:noProof/>
      </w:rPr>
      <w:pict>
        <v:group id="Группа 1" o:spid="_x0000_s4097" style="position:absolute;margin-left:55.35pt;margin-top:20.6pt;width:518.2pt;height:802.1pt;z-index:2516398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">
          <v:rect id="Rectangle 2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<v:line id="Line 2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2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2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2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3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line id="Line 3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3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<v:rect id="Rectangle 3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8269BE" w:rsidRDefault="008269BE" w:rsidP="00B12566">
                  <w:pPr>
                    <w:pStyle w:val="ab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Изм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8269BE" w:rsidRDefault="008269BE" w:rsidP="00B12566">
                  <w:pPr>
                    <w:pStyle w:val="ab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3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8269BE" w:rsidRPr="00164C0A" w:rsidRDefault="008269BE" w:rsidP="00B12566">
                  <w:pPr>
                    <w:pStyle w:val="a9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t>документа</w:t>
                  </w:r>
                </w:p>
              </w:txbxContent>
            </v:textbox>
          </v:rect>
          <v:rect id="Rectangle 3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8269BE" w:rsidRDefault="008269BE" w:rsidP="00B12566">
                  <w:pPr>
                    <w:pStyle w:val="a9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3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8269BE" w:rsidRDefault="008269BE" w:rsidP="00B12566">
                  <w:pPr>
                    <w:pStyle w:val="a9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3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8269BE" w:rsidRDefault="008269BE" w:rsidP="00B12566">
                  <w:pPr>
                    <w:pStyle w:val="a9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3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8269BE" w:rsidRPr="008D5540" w:rsidRDefault="00725511" w:rsidP="00B12566">
                  <w:pPr>
                    <w:jc w:val="center"/>
                    <w:rPr>
                      <w:rFonts w:ascii="ISOCPEUR" w:hAnsi="ISOCPEUR"/>
                      <w:sz w:val="28"/>
                      <w:szCs w:val="28"/>
                    </w:rPr>
                  </w:pPr>
                  <w:r>
                    <w:rPr>
                      <w:rFonts w:ascii="ISOCPEUR" w:hAnsi="ISOCPEUR"/>
                      <w:sz w:val="28"/>
                      <w:szCs w:val="28"/>
                    </w:rPr>
                    <w:fldChar w:fldCharType="begin"/>
                  </w:r>
                  <w:r w:rsidR="008269BE">
                    <w:rPr>
                      <w:rFonts w:ascii="ISOCPEUR" w:hAnsi="ISOCPEUR"/>
                      <w:sz w:val="28"/>
                      <w:szCs w:val="28"/>
                    </w:rPr>
                    <w:instrText xml:space="preserve"> PAGE   \* MERGEFORMAT </w:instrText>
                  </w:r>
                  <w:r>
                    <w:rPr>
                      <w:rFonts w:ascii="ISOCPEUR" w:hAnsi="ISOCPEUR"/>
                      <w:sz w:val="28"/>
                      <w:szCs w:val="28"/>
                    </w:rPr>
                    <w:fldChar w:fldCharType="separate"/>
                  </w:r>
                  <w:r w:rsidR="00FC0855">
                    <w:rPr>
                      <w:rFonts w:ascii="ISOCPEUR" w:hAnsi="ISOCPEUR"/>
                      <w:noProof/>
                      <w:sz w:val="28"/>
                      <w:szCs w:val="28"/>
                    </w:rPr>
                    <w:t>2</w:t>
                  </w:r>
                  <w:r>
                    <w:rPr>
                      <w:rFonts w:ascii="ISOCPEUR" w:hAnsi="ISOCPEUR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rect>
          <v:rect id="Rectangle 4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8269BE" w:rsidRPr="00147C9A" w:rsidRDefault="008269BE" w:rsidP="00B12566">
                  <w:pPr>
                    <w:pStyle w:val="a9"/>
                    <w:jc w:val="center"/>
                    <w:rPr>
                      <w:szCs w:val="36"/>
                      <w:lang w:val="ru-RU"/>
                    </w:rPr>
                  </w:pPr>
                  <w:r>
                    <w:rPr>
                      <w:lang w:val="ru-RU"/>
                    </w:rPr>
                    <w:t>ЛР.430200.</w:t>
                  </w:r>
                  <w:r w:rsidRPr="000E0C15">
                    <w:rPr>
                      <w:lang w:val="ru-RU"/>
                    </w:rPr>
                    <w:t>09.03.04</w:t>
                  </w:r>
                  <w:r>
                    <w:rPr>
                      <w:lang w:val="ru-RU"/>
                    </w:rPr>
                    <w:t>.125 ПЗ – 201</w:t>
                  </w:r>
                  <w:r w:rsidR="004925B0">
                    <w:rPr>
                      <w:lang w:val="ru-RU"/>
                    </w:rPr>
                    <w:t>8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DAB" w:rsidRPr="008F5326" w:rsidRDefault="00BE2DAB" w:rsidP="00BE2DAB">
    <w:pPr>
      <w:ind w:right="618"/>
      <w:jc w:val="center"/>
      <w:rPr>
        <w:sz w:val="28"/>
        <w:szCs w:val="28"/>
      </w:rPr>
    </w:pPr>
    <w:r>
      <w:rPr>
        <w:sz w:val="28"/>
        <w:szCs w:val="28"/>
      </w:rPr>
      <w:t>Иркутск 2018</w:t>
    </w:r>
  </w:p>
  <w:p w:rsidR="008269BE" w:rsidRDefault="008269B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40F" w:rsidRDefault="0028440F" w:rsidP="00B12566">
      <w:r>
        <w:separator/>
      </w:r>
    </w:p>
  </w:footnote>
  <w:footnote w:type="continuationSeparator" w:id="0">
    <w:p w:rsidR="0028440F" w:rsidRDefault="0028440F" w:rsidP="00B125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33F5"/>
    <w:multiLevelType w:val="hybridMultilevel"/>
    <w:tmpl w:val="076C3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22E36"/>
    <w:multiLevelType w:val="hybridMultilevel"/>
    <w:tmpl w:val="30BC0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B71FE"/>
    <w:multiLevelType w:val="hybridMultilevel"/>
    <w:tmpl w:val="D962F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D269A"/>
    <w:multiLevelType w:val="hybridMultilevel"/>
    <w:tmpl w:val="8006036E"/>
    <w:lvl w:ilvl="0" w:tplc="F83EED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03055"/>
    <w:multiLevelType w:val="hybridMultilevel"/>
    <w:tmpl w:val="C400B1C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7B1822"/>
    <w:multiLevelType w:val="hybridMultilevel"/>
    <w:tmpl w:val="96387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130A3A"/>
    <w:multiLevelType w:val="hybridMultilevel"/>
    <w:tmpl w:val="19D085B0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C1C4C72"/>
    <w:multiLevelType w:val="hybridMultilevel"/>
    <w:tmpl w:val="E012A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755CB"/>
    <w:multiLevelType w:val="hybridMultilevel"/>
    <w:tmpl w:val="46DA6FB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40DF6DD2"/>
    <w:multiLevelType w:val="hybridMultilevel"/>
    <w:tmpl w:val="6804C684"/>
    <w:lvl w:ilvl="0" w:tplc="66E85A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39F66AF"/>
    <w:multiLevelType w:val="hybridMultilevel"/>
    <w:tmpl w:val="4EDE0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E82A64"/>
    <w:multiLevelType w:val="hybridMultilevel"/>
    <w:tmpl w:val="07E2BA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1C66A75"/>
    <w:multiLevelType w:val="multilevel"/>
    <w:tmpl w:val="AEBA900A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2C34DFE"/>
    <w:multiLevelType w:val="hybridMultilevel"/>
    <w:tmpl w:val="B40CE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884C05"/>
    <w:multiLevelType w:val="hybridMultilevel"/>
    <w:tmpl w:val="1DA0D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E75976"/>
    <w:multiLevelType w:val="hybridMultilevel"/>
    <w:tmpl w:val="AE14DF34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560A0A72"/>
    <w:multiLevelType w:val="hybridMultilevel"/>
    <w:tmpl w:val="729AE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E463AA"/>
    <w:multiLevelType w:val="hybridMultilevel"/>
    <w:tmpl w:val="34DAF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D222A6"/>
    <w:multiLevelType w:val="hybridMultilevel"/>
    <w:tmpl w:val="C2E2FABA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9">
    <w:nsid w:val="672C45E3"/>
    <w:multiLevelType w:val="hybridMultilevel"/>
    <w:tmpl w:val="CCAEB8B2"/>
    <w:lvl w:ilvl="0" w:tplc="66E85A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7306703"/>
    <w:multiLevelType w:val="hybridMultilevel"/>
    <w:tmpl w:val="8AF42DE8"/>
    <w:lvl w:ilvl="0" w:tplc="85128AAC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1">
    <w:nsid w:val="70D32A4C"/>
    <w:multiLevelType w:val="hybridMultilevel"/>
    <w:tmpl w:val="B874AEB6"/>
    <w:lvl w:ilvl="0" w:tplc="0C58DCE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4495543"/>
    <w:multiLevelType w:val="multilevel"/>
    <w:tmpl w:val="4EDEED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3">
    <w:nsid w:val="7C830668"/>
    <w:multiLevelType w:val="hybridMultilevel"/>
    <w:tmpl w:val="CBB6A3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E01AEB"/>
    <w:multiLevelType w:val="hybridMultilevel"/>
    <w:tmpl w:val="BB82E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8"/>
  </w:num>
  <w:num w:numId="5">
    <w:abstractNumId w:val="15"/>
  </w:num>
  <w:num w:numId="6">
    <w:abstractNumId w:val="23"/>
  </w:num>
  <w:num w:numId="7">
    <w:abstractNumId w:val="5"/>
  </w:num>
  <w:num w:numId="8">
    <w:abstractNumId w:val="4"/>
  </w:num>
  <w:num w:numId="9">
    <w:abstractNumId w:val="14"/>
  </w:num>
  <w:num w:numId="10">
    <w:abstractNumId w:val="0"/>
  </w:num>
  <w:num w:numId="11">
    <w:abstractNumId w:val="2"/>
  </w:num>
  <w:num w:numId="12">
    <w:abstractNumId w:val="24"/>
  </w:num>
  <w:num w:numId="13">
    <w:abstractNumId w:val="6"/>
  </w:num>
  <w:num w:numId="14">
    <w:abstractNumId w:val="22"/>
  </w:num>
  <w:num w:numId="15">
    <w:abstractNumId w:val="21"/>
  </w:num>
  <w:num w:numId="16">
    <w:abstractNumId w:val="9"/>
  </w:num>
  <w:num w:numId="17">
    <w:abstractNumId w:val="19"/>
  </w:num>
  <w:num w:numId="18">
    <w:abstractNumId w:val="12"/>
  </w:num>
  <w:num w:numId="19">
    <w:abstractNumId w:val="18"/>
  </w:num>
  <w:num w:numId="20">
    <w:abstractNumId w:val="7"/>
  </w:num>
  <w:num w:numId="21">
    <w:abstractNumId w:val="10"/>
  </w:num>
  <w:num w:numId="22">
    <w:abstractNumId w:val="13"/>
  </w:num>
  <w:num w:numId="23">
    <w:abstractNumId w:val="16"/>
  </w:num>
  <w:num w:numId="24">
    <w:abstractNumId w:val="17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567"/>
  <w:characterSpacingControl w:val="doNotCompress"/>
  <w:hdrShapeDefaults>
    <o:shapedefaults v:ext="edit" spidmax="3789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E4580"/>
    <w:rsid w:val="000132AC"/>
    <w:rsid w:val="0002330B"/>
    <w:rsid w:val="0003117A"/>
    <w:rsid w:val="000452DB"/>
    <w:rsid w:val="00050352"/>
    <w:rsid w:val="00050911"/>
    <w:rsid w:val="0005729C"/>
    <w:rsid w:val="000671FE"/>
    <w:rsid w:val="00067A3F"/>
    <w:rsid w:val="00076DC2"/>
    <w:rsid w:val="00080E24"/>
    <w:rsid w:val="00083675"/>
    <w:rsid w:val="0008609C"/>
    <w:rsid w:val="00092F35"/>
    <w:rsid w:val="000979B7"/>
    <w:rsid w:val="000B1115"/>
    <w:rsid w:val="000C5B00"/>
    <w:rsid w:val="000D31AD"/>
    <w:rsid w:val="000D3273"/>
    <w:rsid w:val="000D4401"/>
    <w:rsid w:val="000E1E87"/>
    <w:rsid w:val="000E3764"/>
    <w:rsid w:val="000E5CD5"/>
    <w:rsid w:val="000F2873"/>
    <w:rsid w:val="000F2966"/>
    <w:rsid w:val="000F378B"/>
    <w:rsid w:val="00114C9C"/>
    <w:rsid w:val="001154C8"/>
    <w:rsid w:val="00157F73"/>
    <w:rsid w:val="0016467C"/>
    <w:rsid w:val="00191AFB"/>
    <w:rsid w:val="001A52A0"/>
    <w:rsid w:val="001B2B0C"/>
    <w:rsid w:val="001B3A49"/>
    <w:rsid w:val="001C174B"/>
    <w:rsid w:val="001C4F09"/>
    <w:rsid w:val="001E50F9"/>
    <w:rsid w:val="001F2954"/>
    <w:rsid w:val="001F3D01"/>
    <w:rsid w:val="002361F7"/>
    <w:rsid w:val="002373B3"/>
    <w:rsid w:val="0024326D"/>
    <w:rsid w:val="0024635C"/>
    <w:rsid w:val="0025616E"/>
    <w:rsid w:val="00256EE1"/>
    <w:rsid w:val="0026068D"/>
    <w:rsid w:val="00280E15"/>
    <w:rsid w:val="002835AB"/>
    <w:rsid w:val="0028440F"/>
    <w:rsid w:val="00292450"/>
    <w:rsid w:val="002B3CF9"/>
    <w:rsid w:val="002B61B1"/>
    <w:rsid w:val="002C35DF"/>
    <w:rsid w:val="002C6AA0"/>
    <w:rsid w:val="002D0BC2"/>
    <w:rsid w:val="002E32C7"/>
    <w:rsid w:val="002E4CF5"/>
    <w:rsid w:val="002F2DE9"/>
    <w:rsid w:val="00302382"/>
    <w:rsid w:val="00313AA6"/>
    <w:rsid w:val="00323AED"/>
    <w:rsid w:val="0034296F"/>
    <w:rsid w:val="003430D0"/>
    <w:rsid w:val="00346260"/>
    <w:rsid w:val="0035692F"/>
    <w:rsid w:val="00374629"/>
    <w:rsid w:val="00375A89"/>
    <w:rsid w:val="003847AE"/>
    <w:rsid w:val="00392FDE"/>
    <w:rsid w:val="003A3976"/>
    <w:rsid w:val="003A46B6"/>
    <w:rsid w:val="003B2C20"/>
    <w:rsid w:val="003B6058"/>
    <w:rsid w:val="003B70B7"/>
    <w:rsid w:val="003D239C"/>
    <w:rsid w:val="003E7218"/>
    <w:rsid w:val="003F416C"/>
    <w:rsid w:val="004360A2"/>
    <w:rsid w:val="004407AE"/>
    <w:rsid w:val="0044742B"/>
    <w:rsid w:val="00465F6B"/>
    <w:rsid w:val="0046673E"/>
    <w:rsid w:val="004843A3"/>
    <w:rsid w:val="0049171C"/>
    <w:rsid w:val="004925B0"/>
    <w:rsid w:val="004927A7"/>
    <w:rsid w:val="00496B97"/>
    <w:rsid w:val="004A5679"/>
    <w:rsid w:val="004B6BE7"/>
    <w:rsid w:val="004C31BE"/>
    <w:rsid w:val="004D41C6"/>
    <w:rsid w:val="004F0B4D"/>
    <w:rsid w:val="00515C7E"/>
    <w:rsid w:val="00520042"/>
    <w:rsid w:val="005548B9"/>
    <w:rsid w:val="00562CCB"/>
    <w:rsid w:val="005667B6"/>
    <w:rsid w:val="005772B9"/>
    <w:rsid w:val="005849F3"/>
    <w:rsid w:val="00593424"/>
    <w:rsid w:val="005A703F"/>
    <w:rsid w:val="005A7171"/>
    <w:rsid w:val="005B2C96"/>
    <w:rsid w:val="005C0967"/>
    <w:rsid w:val="005D5AF8"/>
    <w:rsid w:val="005D78AA"/>
    <w:rsid w:val="005E1983"/>
    <w:rsid w:val="005E1F61"/>
    <w:rsid w:val="005F0090"/>
    <w:rsid w:val="005F3FAD"/>
    <w:rsid w:val="006022B5"/>
    <w:rsid w:val="00612B2F"/>
    <w:rsid w:val="00615D04"/>
    <w:rsid w:val="006342BD"/>
    <w:rsid w:val="00636CA9"/>
    <w:rsid w:val="006413C2"/>
    <w:rsid w:val="00644BCA"/>
    <w:rsid w:val="00662924"/>
    <w:rsid w:val="00663E61"/>
    <w:rsid w:val="00672F0E"/>
    <w:rsid w:val="00696500"/>
    <w:rsid w:val="006B4281"/>
    <w:rsid w:val="006C313A"/>
    <w:rsid w:val="006C54BB"/>
    <w:rsid w:val="006D1A90"/>
    <w:rsid w:val="006D2206"/>
    <w:rsid w:val="006E21C0"/>
    <w:rsid w:val="006E6526"/>
    <w:rsid w:val="006F0D31"/>
    <w:rsid w:val="0071318E"/>
    <w:rsid w:val="00716615"/>
    <w:rsid w:val="00716D79"/>
    <w:rsid w:val="00717139"/>
    <w:rsid w:val="00725511"/>
    <w:rsid w:val="00733D6A"/>
    <w:rsid w:val="007341D0"/>
    <w:rsid w:val="00736B0E"/>
    <w:rsid w:val="00760BC3"/>
    <w:rsid w:val="007700E6"/>
    <w:rsid w:val="00777CC1"/>
    <w:rsid w:val="00781F90"/>
    <w:rsid w:val="0078256F"/>
    <w:rsid w:val="00784E19"/>
    <w:rsid w:val="007916E8"/>
    <w:rsid w:val="007934E7"/>
    <w:rsid w:val="007A2A7F"/>
    <w:rsid w:val="007A30FC"/>
    <w:rsid w:val="007A3F66"/>
    <w:rsid w:val="007A6F9C"/>
    <w:rsid w:val="007B73BE"/>
    <w:rsid w:val="007C14FD"/>
    <w:rsid w:val="007C21BD"/>
    <w:rsid w:val="007C24A9"/>
    <w:rsid w:val="007C5484"/>
    <w:rsid w:val="007C5718"/>
    <w:rsid w:val="007D0DB0"/>
    <w:rsid w:val="007D225E"/>
    <w:rsid w:val="007E40B5"/>
    <w:rsid w:val="007F6A5D"/>
    <w:rsid w:val="008269BE"/>
    <w:rsid w:val="00827835"/>
    <w:rsid w:val="0083213C"/>
    <w:rsid w:val="00860691"/>
    <w:rsid w:val="008611E8"/>
    <w:rsid w:val="00865A18"/>
    <w:rsid w:val="008718E0"/>
    <w:rsid w:val="00880D47"/>
    <w:rsid w:val="008837C3"/>
    <w:rsid w:val="00891C67"/>
    <w:rsid w:val="008A1CF8"/>
    <w:rsid w:val="008B3AD7"/>
    <w:rsid w:val="008C5AEA"/>
    <w:rsid w:val="008D5540"/>
    <w:rsid w:val="008E01B0"/>
    <w:rsid w:val="008E384C"/>
    <w:rsid w:val="008F2758"/>
    <w:rsid w:val="008F5326"/>
    <w:rsid w:val="008F5DF6"/>
    <w:rsid w:val="00903BE9"/>
    <w:rsid w:val="00907F0A"/>
    <w:rsid w:val="009151E4"/>
    <w:rsid w:val="00915AD3"/>
    <w:rsid w:val="00933CC2"/>
    <w:rsid w:val="00935E1C"/>
    <w:rsid w:val="00941319"/>
    <w:rsid w:val="009558F8"/>
    <w:rsid w:val="00963975"/>
    <w:rsid w:val="009863AD"/>
    <w:rsid w:val="0099450A"/>
    <w:rsid w:val="009A0CE2"/>
    <w:rsid w:val="009A1594"/>
    <w:rsid w:val="009A1A91"/>
    <w:rsid w:val="009B2A96"/>
    <w:rsid w:val="009B7602"/>
    <w:rsid w:val="009C1C50"/>
    <w:rsid w:val="009D2C1D"/>
    <w:rsid w:val="009E1E30"/>
    <w:rsid w:val="009F3DA1"/>
    <w:rsid w:val="00A14F85"/>
    <w:rsid w:val="00A20A88"/>
    <w:rsid w:val="00A26640"/>
    <w:rsid w:val="00A40757"/>
    <w:rsid w:val="00A4162C"/>
    <w:rsid w:val="00A5787A"/>
    <w:rsid w:val="00A71EBC"/>
    <w:rsid w:val="00A74816"/>
    <w:rsid w:val="00A81D98"/>
    <w:rsid w:val="00A849B6"/>
    <w:rsid w:val="00A925CE"/>
    <w:rsid w:val="00A9439A"/>
    <w:rsid w:val="00AA302B"/>
    <w:rsid w:val="00AA7DBA"/>
    <w:rsid w:val="00AC2793"/>
    <w:rsid w:val="00AC27DF"/>
    <w:rsid w:val="00AE0743"/>
    <w:rsid w:val="00AF5D83"/>
    <w:rsid w:val="00AF6051"/>
    <w:rsid w:val="00B022F6"/>
    <w:rsid w:val="00B065C6"/>
    <w:rsid w:val="00B111D4"/>
    <w:rsid w:val="00B115CB"/>
    <w:rsid w:val="00B12566"/>
    <w:rsid w:val="00B12F83"/>
    <w:rsid w:val="00B153E5"/>
    <w:rsid w:val="00B17CE8"/>
    <w:rsid w:val="00B2084F"/>
    <w:rsid w:val="00B2230C"/>
    <w:rsid w:val="00B640A1"/>
    <w:rsid w:val="00B7217A"/>
    <w:rsid w:val="00B93FA3"/>
    <w:rsid w:val="00B946D4"/>
    <w:rsid w:val="00BB2B1C"/>
    <w:rsid w:val="00BD095F"/>
    <w:rsid w:val="00BE2DAB"/>
    <w:rsid w:val="00BE2F66"/>
    <w:rsid w:val="00BE5948"/>
    <w:rsid w:val="00BF36F5"/>
    <w:rsid w:val="00BF62E5"/>
    <w:rsid w:val="00BF71F3"/>
    <w:rsid w:val="00C063E4"/>
    <w:rsid w:val="00C230A3"/>
    <w:rsid w:val="00C23BDF"/>
    <w:rsid w:val="00C35DBA"/>
    <w:rsid w:val="00C45089"/>
    <w:rsid w:val="00C454D0"/>
    <w:rsid w:val="00C54EC0"/>
    <w:rsid w:val="00C567D5"/>
    <w:rsid w:val="00C614D5"/>
    <w:rsid w:val="00C61600"/>
    <w:rsid w:val="00C7591C"/>
    <w:rsid w:val="00CB0CD8"/>
    <w:rsid w:val="00CB3884"/>
    <w:rsid w:val="00CB562C"/>
    <w:rsid w:val="00CB7A42"/>
    <w:rsid w:val="00CC54F8"/>
    <w:rsid w:val="00CC69E8"/>
    <w:rsid w:val="00CC7EBD"/>
    <w:rsid w:val="00CD14F4"/>
    <w:rsid w:val="00CD19F7"/>
    <w:rsid w:val="00CD2543"/>
    <w:rsid w:val="00CD720D"/>
    <w:rsid w:val="00CE13AE"/>
    <w:rsid w:val="00CE4580"/>
    <w:rsid w:val="00D0598B"/>
    <w:rsid w:val="00D073CD"/>
    <w:rsid w:val="00D21121"/>
    <w:rsid w:val="00D23848"/>
    <w:rsid w:val="00D31817"/>
    <w:rsid w:val="00D55011"/>
    <w:rsid w:val="00D600A2"/>
    <w:rsid w:val="00D62664"/>
    <w:rsid w:val="00D66ADB"/>
    <w:rsid w:val="00D7085D"/>
    <w:rsid w:val="00D74131"/>
    <w:rsid w:val="00D81538"/>
    <w:rsid w:val="00D83110"/>
    <w:rsid w:val="00D851FE"/>
    <w:rsid w:val="00D86C30"/>
    <w:rsid w:val="00D9384A"/>
    <w:rsid w:val="00DA7DAF"/>
    <w:rsid w:val="00DC341A"/>
    <w:rsid w:val="00DC5732"/>
    <w:rsid w:val="00DD51D8"/>
    <w:rsid w:val="00DE7B4A"/>
    <w:rsid w:val="00E03BAB"/>
    <w:rsid w:val="00E227F4"/>
    <w:rsid w:val="00E23183"/>
    <w:rsid w:val="00E31660"/>
    <w:rsid w:val="00E44C16"/>
    <w:rsid w:val="00E5075D"/>
    <w:rsid w:val="00E53400"/>
    <w:rsid w:val="00E60F41"/>
    <w:rsid w:val="00E6158D"/>
    <w:rsid w:val="00E82873"/>
    <w:rsid w:val="00EA0CB4"/>
    <w:rsid w:val="00EA28B2"/>
    <w:rsid w:val="00EA5B29"/>
    <w:rsid w:val="00EC13A7"/>
    <w:rsid w:val="00EC376A"/>
    <w:rsid w:val="00EC5461"/>
    <w:rsid w:val="00ED04F6"/>
    <w:rsid w:val="00ED304D"/>
    <w:rsid w:val="00EE103A"/>
    <w:rsid w:val="00EF1DFB"/>
    <w:rsid w:val="00F02871"/>
    <w:rsid w:val="00F05109"/>
    <w:rsid w:val="00F11513"/>
    <w:rsid w:val="00F1774F"/>
    <w:rsid w:val="00F20C8E"/>
    <w:rsid w:val="00F2590C"/>
    <w:rsid w:val="00F413B6"/>
    <w:rsid w:val="00F415A5"/>
    <w:rsid w:val="00F45ECD"/>
    <w:rsid w:val="00F464DB"/>
    <w:rsid w:val="00F474E1"/>
    <w:rsid w:val="00F4751A"/>
    <w:rsid w:val="00F47CBB"/>
    <w:rsid w:val="00F601A5"/>
    <w:rsid w:val="00F65767"/>
    <w:rsid w:val="00F733FF"/>
    <w:rsid w:val="00F80B85"/>
    <w:rsid w:val="00F821B2"/>
    <w:rsid w:val="00FA0F99"/>
    <w:rsid w:val="00FA1963"/>
    <w:rsid w:val="00FA6978"/>
    <w:rsid w:val="00FB0437"/>
    <w:rsid w:val="00FB5731"/>
    <w:rsid w:val="00FC0855"/>
    <w:rsid w:val="00FD058D"/>
    <w:rsid w:val="00FE1273"/>
    <w:rsid w:val="00FE20D9"/>
    <w:rsid w:val="00FE3A90"/>
    <w:rsid w:val="00FF0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8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39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F45ECD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A397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A397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E384C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4">
    <w:name w:val="List Paragraph"/>
    <w:basedOn w:val="a3"/>
    <w:uiPriority w:val="34"/>
    <w:qFormat/>
    <w:rsid w:val="008E384C"/>
    <w:pPr>
      <w:spacing w:line="100" w:lineRule="atLeast"/>
      <w:ind w:left="720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B125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25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125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25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Чертежный"/>
    <w:rsid w:val="00B125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a">
    <w:name w:val="Чертежный Знак Знак"/>
    <w:link w:val="ab"/>
    <w:rsid w:val="00B12566"/>
    <w:rPr>
      <w:rFonts w:ascii="ISOCPEUR" w:hAnsi="ISOCPEUR"/>
      <w:i/>
      <w:sz w:val="28"/>
      <w:szCs w:val="24"/>
      <w:lang w:val="uk-UA"/>
    </w:rPr>
  </w:style>
  <w:style w:type="paragraph" w:customStyle="1" w:styleId="ab">
    <w:name w:val="Чертежный Знак"/>
    <w:link w:val="aa"/>
    <w:rsid w:val="00B12566"/>
    <w:pPr>
      <w:spacing w:after="0" w:line="240" w:lineRule="auto"/>
      <w:jc w:val="both"/>
    </w:pPr>
    <w:rPr>
      <w:rFonts w:ascii="ISOCPEUR" w:hAnsi="ISOCPEUR"/>
      <w:i/>
      <w:sz w:val="28"/>
      <w:szCs w:val="24"/>
      <w:lang w:val="uk-UA"/>
    </w:rPr>
  </w:style>
  <w:style w:type="paragraph" w:styleId="ac">
    <w:name w:val="No Spacing"/>
    <w:link w:val="ad"/>
    <w:uiPriority w:val="1"/>
    <w:qFormat/>
    <w:rsid w:val="002B3CF9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2B3CF9"/>
    <w:rPr>
      <w:rFonts w:eastAsiaTheme="minorEastAsia"/>
      <w:lang w:eastAsia="ru-RU"/>
    </w:rPr>
  </w:style>
  <w:style w:type="paragraph" w:styleId="ae">
    <w:name w:val="caption"/>
    <w:aliases w:val="Подпись рисунка"/>
    <w:basedOn w:val="a"/>
    <w:next w:val="a"/>
    <w:uiPriority w:val="35"/>
    <w:unhideWhenUsed/>
    <w:qFormat/>
    <w:rsid w:val="009151E4"/>
    <w:pPr>
      <w:ind w:left="170" w:right="170" w:firstLine="567"/>
      <w:jc w:val="both"/>
    </w:pPr>
    <w:rPr>
      <w:iCs/>
      <w:sz w:val="28"/>
      <w:szCs w:val="18"/>
    </w:rPr>
  </w:style>
  <w:style w:type="character" w:customStyle="1" w:styleId="apple-converted-space">
    <w:name w:val="apple-converted-space"/>
    <w:basedOn w:val="a0"/>
    <w:rsid w:val="005A7171"/>
  </w:style>
  <w:style w:type="character" w:styleId="af">
    <w:name w:val="Placeholder Text"/>
    <w:basedOn w:val="a0"/>
    <w:uiPriority w:val="99"/>
    <w:semiHidden/>
    <w:rsid w:val="00CC7EBD"/>
    <w:rPr>
      <w:color w:val="808080"/>
    </w:rPr>
  </w:style>
  <w:style w:type="table" w:styleId="af0">
    <w:name w:val="Table Grid"/>
    <w:basedOn w:val="a1"/>
    <w:uiPriority w:val="39"/>
    <w:rsid w:val="001C1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2">
    <w:name w:val="p2"/>
    <w:basedOn w:val="a"/>
    <w:rsid w:val="00903BE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">
    <w:name w:val="p6"/>
    <w:basedOn w:val="a"/>
    <w:rsid w:val="00903BE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843A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843A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">
    <w:name w:val="Основной текст (2)_"/>
    <w:basedOn w:val="a0"/>
    <w:link w:val="20"/>
    <w:rsid w:val="00AA302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pt">
    <w:name w:val="Основной текст (2) + Полужирный;Курсив;Интервал 1 pt"/>
    <w:basedOn w:val="2"/>
    <w:rsid w:val="00AA302B"/>
    <w:rPr>
      <w:rFonts w:ascii="Times New Roman" w:eastAsia="Times New Roman" w:hAnsi="Times New Roman" w:cs="Times New Roman"/>
      <w:b/>
      <w:bCs/>
      <w:i/>
      <w:iCs/>
      <w:color w:val="000000"/>
      <w:spacing w:val="3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paragraph" w:customStyle="1" w:styleId="20">
    <w:name w:val="Основной текст (2)"/>
    <w:basedOn w:val="a"/>
    <w:link w:val="2"/>
    <w:rsid w:val="00AA302B"/>
    <w:pPr>
      <w:shd w:val="clear" w:color="auto" w:fill="FFFFFF"/>
      <w:autoSpaceDE/>
      <w:autoSpaceDN/>
      <w:adjustRightInd/>
      <w:spacing w:after="60" w:line="0" w:lineRule="atLeast"/>
    </w:pPr>
    <w:rPr>
      <w:sz w:val="28"/>
      <w:szCs w:val="28"/>
      <w:lang w:eastAsia="en-US"/>
    </w:rPr>
  </w:style>
  <w:style w:type="paragraph" w:styleId="af3">
    <w:name w:val="Normal (Web)"/>
    <w:basedOn w:val="a"/>
    <w:uiPriority w:val="99"/>
    <w:unhideWhenUsed/>
    <w:rsid w:val="003B605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45E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F45ECD"/>
  </w:style>
  <w:style w:type="character" w:styleId="HTML">
    <w:name w:val="HTML Code"/>
    <w:basedOn w:val="a0"/>
    <w:uiPriority w:val="99"/>
    <w:semiHidden/>
    <w:unhideWhenUsed/>
    <w:rsid w:val="00F45ECD"/>
    <w:rPr>
      <w:rFonts w:ascii="Courier New" w:eastAsia="Times New Roman" w:hAnsi="Courier New" w:cs="Courier New"/>
      <w:sz w:val="20"/>
      <w:szCs w:val="20"/>
    </w:rPr>
  </w:style>
  <w:style w:type="paragraph" w:customStyle="1" w:styleId="21">
    <w:name w:val="Основной текст (2) + Полужирный"/>
    <w:aliases w:val="Курсив,Интервал 1 pt"/>
    <w:basedOn w:val="20"/>
    <w:rsid w:val="003A3976"/>
    <w:rPr>
      <w:color w:val="D4D4D4"/>
    </w:rPr>
  </w:style>
  <w:style w:type="character" w:customStyle="1" w:styleId="10">
    <w:name w:val="Заголовок 1 Знак"/>
    <w:basedOn w:val="a0"/>
    <w:link w:val="1"/>
    <w:uiPriority w:val="9"/>
    <w:rsid w:val="003A39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A397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ru-RU"/>
    </w:rPr>
  </w:style>
  <w:style w:type="paragraph" w:styleId="af4">
    <w:name w:val="Title"/>
    <w:basedOn w:val="a"/>
    <w:next w:val="a"/>
    <w:link w:val="af5"/>
    <w:uiPriority w:val="10"/>
    <w:qFormat/>
    <w:rsid w:val="003A397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0"/>
    <w:link w:val="af4"/>
    <w:uiPriority w:val="10"/>
    <w:rsid w:val="003A39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A3976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s\Templates\&#1064;&#1072;&#1073;&#1083;&#1086;&#1085;_&#1083;&#1072;&#1073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02D0-CE56-45AD-A92F-EDF85E4D5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Шаблон_лабы.dotx</Template>
  <TotalTime>6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Anya</cp:lastModifiedBy>
  <cp:revision>2</cp:revision>
  <dcterms:created xsi:type="dcterms:W3CDTF">2018-02-25T17:53:00Z</dcterms:created>
  <dcterms:modified xsi:type="dcterms:W3CDTF">2018-02-25T17:53:00Z</dcterms:modified>
</cp:coreProperties>
</file>